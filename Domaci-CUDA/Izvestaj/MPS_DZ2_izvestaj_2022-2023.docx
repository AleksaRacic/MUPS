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0E43571F" w:rsidR="00F06BB2" w:rsidRPr="004E01D5" w:rsidRDefault="004E01D5" w:rsidP="00F06BB2">
      <w:pPr>
        <w:pStyle w:val="Naslovteze"/>
        <w:rPr>
          <w:noProof/>
        </w:rPr>
      </w:pPr>
      <w:r>
        <w:rPr>
          <w:noProof/>
        </w:rPr>
        <w:t xml:space="preserve">Domaći zadatak </w:t>
      </w:r>
      <w:r w:rsidR="000C7DCE">
        <w:rPr>
          <w:noProof/>
        </w:rPr>
        <w:t>2</w:t>
      </w:r>
      <w:r>
        <w:rPr>
          <w:noProof/>
        </w:rPr>
        <w:t xml:space="preserve"> –</w:t>
      </w:r>
      <w:r w:rsidR="000C7DCE">
        <w:rPr>
          <w:noProof/>
        </w:rPr>
        <w:t>M</w:t>
      </w:r>
      <w:r>
        <w:rPr>
          <w:noProof/>
        </w:rPr>
        <w:t>P</w:t>
      </w:r>
      <w:r w:rsidR="000C7DCE">
        <w:rPr>
          <w:noProof/>
        </w:rPr>
        <w:t>I</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3C04FF03" w:rsidR="00E942E8" w:rsidRPr="00E942E8" w:rsidRDefault="00E942E8" w:rsidP="00AE0461">
            <w:pPr>
              <w:pStyle w:val="Naslovnakandidatimentor"/>
              <w:rPr>
                <w:noProof/>
                <w:lang w:val="sr-Latn-RS"/>
              </w:rPr>
            </w:pPr>
            <w:r>
              <w:rPr>
                <w:noProof/>
              </w:rPr>
              <w:t>dipl. ing. Pavle Divovi</w:t>
            </w:r>
            <w:r>
              <w:rPr>
                <w:noProof/>
                <w:lang w:val="sr-Latn-RS"/>
              </w:rPr>
              <w:t>ć</w:t>
            </w:r>
          </w:p>
        </w:tc>
        <w:tc>
          <w:tcPr>
            <w:tcW w:w="4676" w:type="dxa"/>
            <w:vAlign w:val="center"/>
          </w:tcPr>
          <w:p w14:paraId="3375B3C5" w14:textId="49C4A524" w:rsidR="00A3069A" w:rsidRDefault="005F1258" w:rsidP="00AE0461">
            <w:pPr>
              <w:pStyle w:val="Naslovnakandidatimentor"/>
              <w:rPr>
                <w:noProof/>
              </w:rPr>
            </w:pPr>
            <w:r>
              <w:rPr>
                <w:noProof/>
              </w:rPr>
              <w:t>Lazar Eri</w:t>
            </w:r>
            <w:r>
              <w:rPr>
                <w:noProof/>
                <w:lang w:val="sr-Latn-RS"/>
              </w:rPr>
              <w:t>ć</w:t>
            </w:r>
            <w:r w:rsidR="004E01D5">
              <w:rPr>
                <w:noProof/>
              </w:rPr>
              <w:t xml:space="preserve"> </w:t>
            </w:r>
            <w:r>
              <w:rPr>
                <w:noProof/>
              </w:rPr>
              <w:t>2019/0235</w:t>
            </w:r>
          </w:p>
          <w:p w14:paraId="547295C8" w14:textId="0CA5835B" w:rsidR="008E4C5D" w:rsidRPr="004E01D5" w:rsidRDefault="005F1258" w:rsidP="00AE0461">
            <w:pPr>
              <w:pStyle w:val="Naslovnakandidatimentor"/>
              <w:rPr>
                <w:noProof/>
              </w:rPr>
            </w:pPr>
            <w:r>
              <w:rPr>
                <w:noProof/>
              </w:rPr>
              <w:t>Aleksa Račić 2019/0235</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26E92209" w:rsidR="00F06BB2" w:rsidRPr="004E01D5" w:rsidRDefault="004E01D5" w:rsidP="00AE0461">
      <w:pPr>
        <w:pStyle w:val="Vremepredajeteze"/>
      </w:pPr>
      <w:r>
        <w:rPr>
          <w:noProof/>
        </w:rPr>
        <w:t>Beograd</w:t>
      </w:r>
      <w:r w:rsidR="00A3069A" w:rsidRPr="004E01D5">
        <w:rPr>
          <w:noProof/>
        </w:rPr>
        <w:t xml:space="preserve">, </w:t>
      </w:r>
      <w:r w:rsidR="000C7DCE">
        <w:rPr>
          <w:noProof/>
        </w:rPr>
        <w:t>decembar</w:t>
      </w:r>
      <w:r w:rsidR="00A3069A" w:rsidRPr="004E01D5">
        <w:rPr>
          <w:noProof/>
        </w:rPr>
        <w:t xml:space="preserve"> 20</w:t>
      </w:r>
      <w:r w:rsidR="006B5373">
        <w:rPr>
          <w:noProof/>
        </w:rPr>
        <w:t>2</w:t>
      </w:r>
      <w:r w:rsidR="005F1258">
        <w:rPr>
          <w:noProof/>
        </w:rPr>
        <w:t>2</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23061341"/>
      <w:r>
        <w:rPr>
          <w:noProof/>
        </w:rPr>
        <w:lastRenderedPageBreak/>
        <w:t>Sadržaj</w:t>
      </w:r>
      <w:bookmarkEnd w:id="0"/>
    </w:p>
    <w:p w14:paraId="66599112" w14:textId="0AE0348A" w:rsidR="00167A7E" w:rsidRDefault="00D20D2B">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21095F">
        <w:instrText xml:space="preserve"> TOC \o "1-3" \h \z \u </w:instrText>
      </w:r>
      <w:r>
        <w:fldChar w:fldCharType="separate"/>
      </w:r>
      <w:hyperlink w:anchor="_Toc123061341" w:history="1">
        <w:r w:rsidR="00167A7E" w:rsidRPr="00972914">
          <w:rPr>
            <w:rStyle w:val="Hyperlink"/>
            <w:noProof/>
          </w:rPr>
          <w:t>Sadržaj</w:t>
        </w:r>
        <w:r w:rsidR="00167A7E">
          <w:rPr>
            <w:noProof/>
            <w:webHidden/>
          </w:rPr>
          <w:tab/>
        </w:r>
        <w:r w:rsidR="00167A7E">
          <w:rPr>
            <w:noProof/>
            <w:webHidden/>
          </w:rPr>
          <w:fldChar w:fldCharType="begin"/>
        </w:r>
        <w:r w:rsidR="00167A7E">
          <w:rPr>
            <w:noProof/>
            <w:webHidden/>
          </w:rPr>
          <w:instrText xml:space="preserve"> PAGEREF _Toc123061341 \h </w:instrText>
        </w:r>
        <w:r w:rsidR="00167A7E">
          <w:rPr>
            <w:noProof/>
            <w:webHidden/>
          </w:rPr>
        </w:r>
        <w:r w:rsidR="00167A7E">
          <w:rPr>
            <w:noProof/>
            <w:webHidden/>
          </w:rPr>
          <w:fldChar w:fldCharType="separate"/>
        </w:r>
        <w:r w:rsidR="00167A7E">
          <w:rPr>
            <w:noProof/>
            <w:webHidden/>
          </w:rPr>
          <w:t>2</w:t>
        </w:r>
        <w:r w:rsidR="00167A7E">
          <w:rPr>
            <w:noProof/>
            <w:webHidden/>
          </w:rPr>
          <w:fldChar w:fldCharType="end"/>
        </w:r>
      </w:hyperlink>
    </w:p>
    <w:p w14:paraId="151F600B" w14:textId="2B3D0E58" w:rsidR="00167A7E"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42" w:history="1">
        <w:r w:rsidR="00167A7E" w:rsidRPr="00972914">
          <w:rPr>
            <w:rStyle w:val="Hyperlink"/>
            <w:noProof/>
            <w:lang w:val="sr-Latn-RS"/>
          </w:rPr>
          <w:t>1.</w:t>
        </w:r>
        <w:r w:rsidR="00167A7E">
          <w:rPr>
            <w:rFonts w:asciiTheme="minorHAnsi" w:eastAsiaTheme="minorEastAsia" w:hAnsiTheme="minorHAnsi" w:cstheme="minorBidi"/>
            <w:b w:val="0"/>
            <w:bCs w:val="0"/>
            <w:caps w:val="0"/>
            <w:noProof/>
            <w:sz w:val="22"/>
            <w:szCs w:val="22"/>
            <w:lang w:val="en-US"/>
          </w:rPr>
          <w:tab/>
        </w:r>
        <w:r w:rsidR="00167A7E" w:rsidRPr="00972914">
          <w:rPr>
            <w:rStyle w:val="Hyperlink"/>
            <w:noProof/>
            <w:lang w:val="sr-Latn-RS"/>
          </w:rPr>
          <w:t>Problem 1 - PRIME</w:t>
        </w:r>
        <w:r w:rsidR="00167A7E">
          <w:rPr>
            <w:noProof/>
            <w:webHidden/>
          </w:rPr>
          <w:tab/>
        </w:r>
        <w:r w:rsidR="00167A7E">
          <w:rPr>
            <w:noProof/>
            <w:webHidden/>
          </w:rPr>
          <w:fldChar w:fldCharType="begin"/>
        </w:r>
        <w:r w:rsidR="00167A7E">
          <w:rPr>
            <w:noProof/>
            <w:webHidden/>
          </w:rPr>
          <w:instrText xml:space="preserve"> PAGEREF _Toc123061342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6FB44D2D" w14:textId="3088F9FF"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43" w:history="1">
        <w:r w:rsidR="00167A7E" w:rsidRPr="00972914">
          <w:rPr>
            <w:rStyle w:val="Hyperlink"/>
            <w:noProof/>
          </w:rPr>
          <w:t>1.1.</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Tekst problema</w:t>
        </w:r>
        <w:r w:rsidR="00167A7E">
          <w:rPr>
            <w:noProof/>
            <w:webHidden/>
          </w:rPr>
          <w:tab/>
        </w:r>
        <w:r w:rsidR="00167A7E">
          <w:rPr>
            <w:noProof/>
            <w:webHidden/>
          </w:rPr>
          <w:fldChar w:fldCharType="begin"/>
        </w:r>
        <w:r w:rsidR="00167A7E">
          <w:rPr>
            <w:noProof/>
            <w:webHidden/>
          </w:rPr>
          <w:instrText xml:space="preserve"> PAGEREF _Toc123061343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7301A69D" w14:textId="06EC7193"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44" w:history="1">
        <w:r w:rsidR="00167A7E" w:rsidRPr="00972914">
          <w:rPr>
            <w:rStyle w:val="Hyperlink"/>
            <w:noProof/>
          </w:rPr>
          <w:t>1.2.</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Delovi koje treba paralelizovati</w:t>
        </w:r>
        <w:r w:rsidR="00167A7E">
          <w:rPr>
            <w:noProof/>
            <w:webHidden/>
          </w:rPr>
          <w:tab/>
        </w:r>
        <w:r w:rsidR="00167A7E">
          <w:rPr>
            <w:noProof/>
            <w:webHidden/>
          </w:rPr>
          <w:fldChar w:fldCharType="begin"/>
        </w:r>
        <w:r w:rsidR="00167A7E">
          <w:rPr>
            <w:noProof/>
            <w:webHidden/>
          </w:rPr>
          <w:instrText xml:space="preserve"> PAGEREF _Toc123061344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2161CB33" w14:textId="638ABA19"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5" w:history="1">
        <w:r w:rsidR="00167A7E" w:rsidRPr="00972914">
          <w:rPr>
            <w:rStyle w:val="Hyperlink"/>
            <w:noProof/>
          </w:rPr>
          <w:t>1.2.1.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w:t>
        </w:r>
        <w:r w:rsidR="00167A7E">
          <w:rPr>
            <w:noProof/>
            <w:webHidden/>
          </w:rPr>
          <w:tab/>
        </w:r>
        <w:r w:rsidR="00167A7E">
          <w:rPr>
            <w:noProof/>
            <w:webHidden/>
          </w:rPr>
          <w:fldChar w:fldCharType="begin"/>
        </w:r>
        <w:r w:rsidR="00167A7E">
          <w:rPr>
            <w:noProof/>
            <w:webHidden/>
          </w:rPr>
          <w:instrText xml:space="preserve"> PAGEREF _Toc123061345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3FBD283D" w14:textId="4B056BD5"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6" w:history="1">
        <w:r w:rsidR="00167A7E" w:rsidRPr="00972914">
          <w:rPr>
            <w:rStyle w:val="Hyperlink"/>
            <w:noProof/>
          </w:rPr>
          <w:t>1.2.2.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Način paralelizacije</w:t>
        </w:r>
        <w:r w:rsidR="00167A7E">
          <w:rPr>
            <w:noProof/>
            <w:webHidden/>
          </w:rPr>
          <w:tab/>
        </w:r>
        <w:r w:rsidR="00167A7E">
          <w:rPr>
            <w:noProof/>
            <w:webHidden/>
          </w:rPr>
          <w:fldChar w:fldCharType="begin"/>
        </w:r>
        <w:r w:rsidR="00167A7E">
          <w:rPr>
            <w:noProof/>
            <w:webHidden/>
          </w:rPr>
          <w:instrText xml:space="preserve"> PAGEREF _Toc123061346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56BD754A" w14:textId="24679E17"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47" w:history="1">
        <w:r w:rsidR="00167A7E" w:rsidRPr="00972914">
          <w:rPr>
            <w:rStyle w:val="Hyperlink"/>
            <w:noProof/>
          </w:rPr>
          <w:t>1.3.</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Rezultati</w:t>
        </w:r>
        <w:r w:rsidR="00167A7E">
          <w:rPr>
            <w:noProof/>
            <w:webHidden/>
          </w:rPr>
          <w:tab/>
        </w:r>
        <w:r w:rsidR="00167A7E">
          <w:rPr>
            <w:noProof/>
            <w:webHidden/>
          </w:rPr>
          <w:fldChar w:fldCharType="begin"/>
        </w:r>
        <w:r w:rsidR="00167A7E">
          <w:rPr>
            <w:noProof/>
            <w:webHidden/>
          </w:rPr>
          <w:instrText xml:space="preserve"> PAGEREF _Toc123061347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3D497C83" w14:textId="5D39D93E"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8" w:history="1">
        <w:r w:rsidR="00167A7E" w:rsidRPr="00972914">
          <w:rPr>
            <w:rStyle w:val="Hyperlink"/>
            <w:noProof/>
          </w:rPr>
          <w:t>1.3.1.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Logovi izvršavanja</w:t>
        </w:r>
        <w:r w:rsidR="00167A7E">
          <w:rPr>
            <w:noProof/>
            <w:webHidden/>
          </w:rPr>
          <w:tab/>
        </w:r>
        <w:r w:rsidR="00167A7E">
          <w:rPr>
            <w:noProof/>
            <w:webHidden/>
          </w:rPr>
          <w:fldChar w:fldCharType="begin"/>
        </w:r>
        <w:r w:rsidR="00167A7E">
          <w:rPr>
            <w:noProof/>
            <w:webHidden/>
          </w:rPr>
          <w:instrText xml:space="preserve"> PAGEREF _Toc123061348 \h </w:instrText>
        </w:r>
        <w:r w:rsidR="00167A7E">
          <w:rPr>
            <w:noProof/>
            <w:webHidden/>
          </w:rPr>
        </w:r>
        <w:r w:rsidR="00167A7E">
          <w:rPr>
            <w:noProof/>
            <w:webHidden/>
          </w:rPr>
          <w:fldChar w:fldCharType="separate"/>
        </w:r>
        <w:r w:rsidR="00167A7E">
          <w:rPr>
            <w:noProof/>
            <w:webHidden/>
          </w:rPr>
          <w:t>3</w:t>
        </w:r>
        <w:r w:rsidR="00167A7E">
          <w:rPr>
            <w:noProof/>
            <w:webHidden/>
          </w:rPr>
          <w:fldChar w:fldCharType="end"/>
        </w:r>
      </w:hyperlink>
    </w:p>
    <w:p w14:paraId="473A8541" w14:textId="5DAF6078"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49" w:history="1">
        <w:r w:rsidR="00167A7E" w:rsidRPr="00972914">
          <w:rPr>
            <w:rStyle w:val="Hyperlink"/>
            <w:noProof/>
          </w:rPr>
          <w:t>1.3.2.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Grafici ubrzanja</w:t>
        </w:r>
        <w:r w:rsidR="00167A7E">
          <w:rPr>
            <w:noProof/>
            <w:webHidden/>
          </w:rPr>
          <w:tab/>
        </w:r>
        <w:r w:rsidR="00167A7E">
          <w:rPr>
            <w:noProof/>
            <w:webHidden/>
          </w:rPr>
          <w:fldChar w:fldCharType="begin"/>
        </w:r>
        <w:r w:rsidR="00167A7E">
          <w:rPr>
            <w:noProof/>
            <w:webHidden/>
          </w:rPr>
          <w:instrText xml:space="preserve"> PAGEREF _Toc123061349 \h </w:instrText>
        </w:r>
        <w:r w:rsidR="00167A7E">
          <w:rPr>
            <w:noProof/>
            <w:webHidden/>
          </w:rPr>
        </w:r>
        <w:r w:rsidR="00167A7E">
          <w:rPr>
            <w:noProof/>
            <w:webHidden/>
          </w:rPr>
          <w:fldChar w:fldCharType="separate"/>
        </w:r>
        <w:r w:rsidR="00167A7E">
          <w:rPr>
            <w:noProof/>
            <w:webHidden/>
          </w:rPr>
          <w:t>5</w:t>
        </w:r>
        <w:r w:rsidR="00167A7E">
          <w:rPr>
            <w:noProof/>
            <w:webHidden/>
          </w:rPr>
          <w:fldChar w:fldCharType="end"/>
        </w:r>
      </w:hyperlink>
    </w:p>
    <w:p w14:paraId="2B16FC63" w14:textId="0CED81E4"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0" w:history="1">
        <w:r w:rsidR="00167A7E" w:rsidRPr="00972914">
          <w:rPr>
            <w:rStyle w:val="Hyperlink"/>
            <w:noProof/>
            <w:lang w:val="sr-Latn-RS"/>
          </w:rPr>
          <w:t>1.3.3.</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 dobijenih re</w:t>
        </w:r>
        <w:r w:rsidR="00167A7E" w:rsidRPr="00972914">
          <w:rPr>
            <w:rStyle w:val="Hyperlink"/>
            <w:noProof/>
            <w:lang w:val="sr-Latn-RS"/>
          </w:rPr>
          <w:t>zultata</w:t>
        </w:r>
        <w:r w:rsidR="00167A7E">
          <w:rPr>
            <w:noProof/>
            <w:webHidden/>
          </w:rPr>
          <w:tab/>
        </w:r>
        <w:r w:rsidR="00167A7E">
          <w:rPr>
            <w:noProof/>
            <w:webHidden/>
          </w:rPr>
          <w:fldChar w:fldCharType="begin"/>
        </w:r>
        <w:r w:rsidR="00167A7E">
          <w:rPr>
            <w:noProof/>
            <w:webHidden/>
          </w:rPr>
          <w:instrText xml:space="preserve"> PAGEREF _Toc123061350 \h </w:instrText>
        </w:r>
        <w:r w:rsidR="00167A7E">
          <w:rPr>
            <w:noProof/>
            <w:webHidden/>
          </w:rPr>
        </w:r>
        <w:r w:rsidR="00167A7E">
          <w:rPr>
            <w:noProof/>
            <w:webHidden/>
          </w:rPr>
          <w:fldChar w:fldCharType="separate"/>
        </w:r>
        <w:r w:rsidR="00167A7E">
          <w:rPr>
            <w:noProof/>
            <w:webHidden/>
          </w:rPr>
          <w:t>6</w:t>
        </w:r>
        <w:r w:rsidR="00167A7E">
          <w:rPr>
            <w:noProof/>
            <w:webHidden/>
          </w:rPr>
          <w:fldChar w:fldCharType="end"/>
        </w:r>
      </w:hyperlink>
    </w:p>
    <w:p w14:paraId="2BDD196A" w14:textId="3AC9BB49" w:rsidR="00167A7E"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51" w:history="1">
        <w:r w:rsidR="00167A7E" w:rsidRPr="00972914">
          <w:rPr>
            <w:rStyle w:val="Hyperlink"/>
            <w:noProof/>
            <w:lang w:val="sr-Latn-RS"/>
          </w:rPr>
          <w:t>2.</w:t>
        </w:r>
        <w:r w:rsidR="00167A7E">
          <w:rPr>
            <w:rFonts w:asciiTheme="minorHAnsi" w:eastAsiaTheme="minorEastAsia" w:hAnsiTheme="minorHAnsi" w:cstheme="minorBidi"/>
            <w:b w:val="0"/>
            <w:bCs w:val="0"/>
            <w:caps w:val="0"/>
            <w:noProof/>
            <w:sz w:val="22"/>
            <w:szCs w:val="22"/>
            <w:lang w:val="en-US"/>
          </w:rPr>
          <w:tab/>
        </w:r>
        <w:r w:rsidR="00167A7E" w:rsidRPr="00972914">
          <w:rPr>
            <w:rStyle w:val="Hyperlink"/>
            <w:noProof/>
            <w:lang w:val="sr-Latn-RS"/>
          </w:rPr>
          <w:t>Problem 2 - FEYMAN</w:t>
        </w:r>
        <w:r w:rsidR="00167A7E">
          <w:rPr>
            <w:noProof/>
            <w:webHidden/>
          </w:rPr>
          <w:tab/>
        </w:r>
        <w:r w:rsidR="00167A7E">
          <w:rPr>
            <w:noProof/>
            <w:webHidden/>
          </w:rPr>
          <w:fldChar w:fldCharType="begin"/>
        </w:r>
        <w:r w:rsidR="00167A7E">
          <w:rPr>
            <w:noProof/>
            <w:webHidden/>
          </w:rPr>
          <w:instrText xml:space="preserve"> PAGEREF _Toc123061351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5C24BADE" w14:textId="4DE055EB"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52" w:history="1">
        <w:r w:rsidR="00167A7E" w:rsidRPr="00972914">
          <w:rPr>
            <w:rStyle w:val="Hyperlink"/>
            <w:noProof/>
          </w:rPr>
          <w:t>2.1.</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Tekst problema</w:t>
        </w:r>
        <w:r w:rsidR="00167A7E">
          <w:rPr>
            <w:noProof/>
            <w:webHidden/>
          </w:rPr>
          <w:tab/>
        </w:r>
        <w:r w:rsidR="00167A7E">
          <w:rPr>
            <w:noProof/>
            <w:webHidden/>
          </w:rPr>
          <w:fldChar w:fldCharType="begin"/>
        </w:r>
        <w:r w:rsidR="00167A7E">
          <w:rPr>
            <w:noProof/>
            <w:webHidden/>
          </w:rPr>
          <w:instrText xml:space="preserve"> PAGEREF _Toc123061352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0821BBCE" w14:textId="1304E549"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53" w:history="1">
        <w:r w:rsidR="00167A7E" w:rsidRPr="00972914">
          <w:rPr>
            <w:rStyle w:val="Hyperlink"/>
            <w:noProof/>
          </w:rPr>
          <w:t>2.2.</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Delovi koje treba paralelizovati</w:t>
        </w:r>
        <w:r w:rsidR="00167A7E">
          <w:rPr>
            <w:noProof/>
            <w:webHidden/>
          </w:rPr>
          <w:tab/>
        </w:r>
        <w:r w:rsidR="00167A7E">
          <w:rPr>
            <w:noProof/>
            <w:webHidden/>
          </w:rPr>
          <w:fldChar w:fldCharType="begin"/>
        </w:r>
        <w:r w:rsidR="00167A7E">
          <w:rPr>
            <w:noProof/>
            <w:webHidden/>
          </w:rPr>
          <w:instrText xml:space="preserve"> PAGEREF _Toc123061353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112E898F" w14:textId="0612051F"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4" w:history="1">
        <w:r w:rsidR="00167A7E" w:rsidRPr="00972914">
          <w:rPr>
            <w:rStyle w:val="Hyperlink"/>
            <w:noProof/>
          </w:rPr>
          <w:t>2.2.1.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w:t>
        </w:r>
        <w:r w:rsidR="00167A7E">
          <w:rPr>
            <w:noProof/>
            <w:webHidden/>
          </w:rPr>
          <w:tab/>
        </w:r>
        <w:r w:rsidR="00167A7E">
          <w:rPr>
            <w:noProof/>
            <w:webHidden/>
          </w:rPr>
          <w:fldChar w:fldCharType="begin"/>
        </w:r>
        <w:r w:rsidR="00167A7E">
          <w:rPr>
            <w:noProof/>
            <w:webHidden/>
          </w:rPr>
          <w:instrText xml:space="preserve"> PAGEREF _Toc123061354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415FDD82" w14:textId="512A6375"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5" w:history="1">
        <w:r w:rsidR="00167A7E" w:rsidRPr="00972914">
          <w:rPr>
            <w:rStyle w:val="Hyperlink"/>
            <w:noProof/>
          </w:rPr>
          <w:t>2.2.2.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Način paralelizacije</w:t>
        </w:r>
        <w:r w:rsidR="00167A7E">
          <w:rPr>
            <w:noProof/>
            <w:webHidden/>
          </w:rPr>
          <w:tab/>
        </w:r>
        <w:r w:rsidR="00167A7E">
          <w:rPr>
            <w:noProof/>
            <w:webHidden/>
          </w:rPr>
          <w:fldChar w:fldCharType="begin"/>
        </w:r>
        <w:r w:rsidR="00167A7E">
          <w:rPr>
            <w:noProof/>
            <w:webHidden/>
          </w:rPr>
          <w:instrText xml:space="preserve"> PAGEREF _Toc123061355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15C1A4AA" w14:textId="39E5E64C"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56" w:history="1">
        <w:r w:rsidR="00167A7E" w:rsidRPr="00972914">
          <w:rPr>
            <w:rStyle w:val="Hyperlink"/>
            <w:noProof/>
          </w:rPr>
          <w:t>2.3.</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Rezultati</w:t>
        </w:r>
        <w:r w:rsidR="00167A7E">
          <w:rPr>
            <w:noProof/>
            <w:webHidden/>
          </w:rPr>
          <w:tab/>
        </w:r>
        <w:r w:rsidR="00167A7E">
          <w:rPr>
            <w:noProof/>
            <w:webHidden/>
          </w:rPr>
          <w:fldChar w:fldCharType="begin"/>
        </w:r>
        <w:r w:rsidR="00167A7E">
          <w:rPr>
            <w:noProof/>
            <w:webHidden/>
          </w:rPr>
          <w:instrText xml:space="preserve"> PAGEREF _Toc123061356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40D6B878" w14:textId="05773CC5"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7" w:history="1">
        <w:r w:rsidR="00167A7E" w:rsidRPr="00972914">
          <w:rPr>
            <w:rStyle w:val="Hyperlink"/>
            <w:noProof/>
          </w:rPr>
          <w:t>2.3.1.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Logovi izvršavanja</w:t>
        </w:r>
        <w:r w:rsidR="00167A7E">
          <w:rPr>
            <w:noProof/>
            <w:webHidden/>
          </w:rPr>
          <w:tab/>
        </w:r>
        <w:r w:rsidR="00167A7E">
          <w:rPr>
            <w:noProof/>
            <w:webHidden/>
          </w:rPr>
          <w:fldChar w:fldCharType="begin"/>
        </w:r>
        <w:r w:rsidR="00167A7E">
          <w:rPr>
            <w:noProof/>
            <w:webHidden/>
          </w:rPr>
          <w:instrText xml:space="preserve"> PAGEREF _Toc123061357 \h </w:instrText>
        </w:r>
        <w:r w:rsidR="00167A7E">
          <w:rPr>
            <w:noProof/>
            <w:webHidden/>
          </w:rPr>
        </w:r>
        <w:r w:rsidR="00167A7E">
          <w:rPr>
            <w:noProof/>
            <w:webHidden/>
          </w:rPr>
          <w:fldChar w:fldCharType="separate"/>
        </w:r>
        <w:r w:rsidR="00167A7E">
          <w:rPr>
            <w:noProof/>
            <w:webHidden/>
          </w:rPr>
          <w:t>7</w:t>
        </w:r>
        <w:r w:rsidR="00167A7E">
          <w:rPr>
            <w:noProof/>
            <w:webHidden/>
          </w:rPr>
          <w:fldChar w:fldCharType="end"/>
        </w:r>
      </w:hyperlink>
    </w:p>
    <w:p w14:paraId="086F9B9B" w14:textId="1355F670"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8" w:history="1">
        <w:r w:rsidR="00167A7E" w:rsidRPr="00972914">
          <w:rPr>
            <w:rStyle w:val="Hyperlink"/>
            <w:noProof/>
          </w:rPr>
          <w:t>2.3.2.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Grafici ubrzanja</w:t>
        </w:r>
        <w:r w:rsidR="00167A7E">
          <w:rPr>
            <w:noProof/>
            <w:webHidden/>
          </w:rPr>
          <w:tab/>
        </w:r>
        <w:r w:rsidR="00167A7E">
          <w:rPr>
            <w:noProof/>
            <w:webHidden/>
          </w:rPr>
          <w:fldChar w:fldCharType="begin"/>
        </w:r>
        <w:r w:rsidR="00167A7E">
          <w:rPr>
            <w:noProof/>
            <w:webHidden/>
          </w:rPr>
          <w:instrText xml:space="preserve"> PAGEREF _Toc123061358 \h </w:instrText>
        </w:r>
        <w:r w:rsidR="00167A7E">
          <w:rPr>
            <w:noProof/>
            <w:webHidden/>
          </w:rPr>
        </w:r>
        <w:r w:rsidR="00167A7E">
          <w:rPr>
            <w:noProof/>
            <w:webHidden/>
          </w:rPr>
          <w:fldChar w:fldCharType="separate"/>
        </w:r>
        <w:r w:rsidR="00167A7E">
          <w:rPr>
            <w:noProof/>
            <w:webHidden/>
          </w:rPr>
          <w:t>10</w:t>
        </w:r>
        <w:r w:rsidR="00167A7E">
          <w:rPr>
            <w:noProof/>
            <w:webHidden/>
          </w:rPr>
          <w:fldChar w:fldCharType="end"/>
        </w:r>
      </w:hyperlink>
    </w:p>
    <w:p w14:paraId="3CB12BC7" w14:textId="245D656D"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59" w:history="1">
        <w:r w:rsidR="00167A7E" w:rsidRPr="00972914">
          <w:rPr>
            <w:rStyle w:val="Hyperlink"/>
            <w:noProof/>
            <w:lang w:val="sr-Latn-RS"/>
          </w:rPr>
          <w:t>2.3.3.</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 dobijenih re</w:t>
        </w:r>
        <w:r w:rsidR="00167A7E" w:rsidRPr="00972914">
          <w:rPr>
            <w:rStyle w:val="Hyperlink"/>
            <w:noProof/>
            <w:lang w:val="sr-Latn-RS"/>
          </w:rPr>
          <w:t>zultata</w:t>
        </w:r>
        <w:r w:rsidR="00167A7E">
          <w:rPr>
            <w:noProof/>
            <w:webHidden/>
          </w:rPr>
          <w:tab/>
        </w:r>
        <w:r w:rsidR="00167A7E">
          <w:rPr>
            <w:noProof/>
            <w:webHidden/>
          </w:rPr>
          <w:fldChar w:fldCharType="begin"/>
        </w:r>
        <w:r w:rsidR="00167A7E">
          <w:rPr>
            <w:noProof/>
            <w:webHidden/>
          </w:rPr>
          <w:instrText xml:space="preserve"> PAGEREF _Toc123061359 \h </w:instrText>
        </w:r>
        <w:r w:rsidR="00167A7E">
          <w:rPr>
            <w:noProof/>
            <w:webHidden/>
          </w:rPr>
        </w:r>
        <w:r w:rsidR="00167A7E">
          <w:rPr>
            <w:noProof/>
            <w:webHidden/>
          </w:rPr>
          <w:fldChar w:fldCharType="separate"/>
        </w:r>
        <w:r w:rsidR="00167A7E">
          <w:rPr>
            <w:noProof/>
            <w:webHidden/>
          </w:rPr>
          <w:t>11</w:t>
        </w:r>
        <w:r w:rsidR="00167A7E">
          <w:rPr>
            <w:noProof/>
            <w:webHidden/>
          </w:rPr>
          <w:fldChar w:fldCharType="end"/>
        </w:r>
      </w:hyperlink>
    </w:p>
    <w:p w14:paraId="73E93A0C" w14:textId="3E83B990" w:rsidR="00167A7E"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60" w:history="1">
        <w:r w:rsidR="00167A7E" w:rsidRPr="00972914">
          <w:rPr>
            <w:rStyle w:val="Hyperlink"/>
            <w:noProof/>
            <w:lang w:val="sr-Latn-RS"/>
          </w:rPr>
          <w:t>3.</w:t>
        </w:r>
        <w:r w:rsidR="00167A7E">
          <w:rPr>
            <w:rFonts w:asciiTheme="minorHAnsi" w:eastAsiaTheme="minorEastAsia" w:hAnsiTheme="minorHAnsi" w:cstheme="minorBidi"/>
            <w:b w:val="0"/>
            <w:bCs w:val="0"/>
            <w:caps w:val="0"/>
            <w:noProof/>
            <w:sz w:val="22"/>
            <w:szCs w:val="22"/>
            <w:lang w:val="en-US"/>
          </w:rPr>
          <w:tab/>
        </w:r>
        <w:r w:rsidR="00167A7E" w:rsidRPr="00972914">
          <w:rPr>
            <w:rStyle w:val="Hyperlink"/>
            <w:noProof/>
            <w:lang w:val="sr-Latn-RS"/>
          </w:rPr>
          <w:t xml:space="preserve">Problem 3 - </w:t>
        </w:r>
        <w:r w:rsidR="00167A7E" w:rsidRPr="00972914">
          <w:rPr>
            <w:rStyle w:val="Hyperlink"/>
            <w:noProof/>
          </w:rPr>
          <w:t>MolDyn</w:t>
        </w:r>
        <w:r w:rsidR="00167A7E">
          <w:rPr>
            <w:noProof/>
            <w:webHidden/>
          </w:rPr>
          <w:tab/>
        </w:r>
        <w:r w:rsidR="00167A7E">
          <w:rPr>
            <w:noProof/>
            <w:webHidden/>
          </w:rPr>
          <w:fldChar w:fldCharType="begin"/>
        </w:r>
        <w:r w:rsidR="00167A7E">
          <w:rPr>
            <w:noProof/>
            <w:webHidden/>
          </w:rPr>
          <w:instrText xml:space="preserve"> PAGEREF _Toc123061360 \h </w:instrText>
        </w:r>
        <w:r w:rsidR="00167A7E">
          <w:rPr>
            <w:noProof/>
            <w:webHidden/>
          </w:rPr>
        </w:r>
        <w:r w:rsidR="00167A7E">
          <w:rPr>
            <w:noProof/>
            <w:webHidden/>
          </w:rPr>
          <w:fldChar w:fldCharType="separate"/>
        </w:r>
        <w:r w:rsidR="00167A7E">
          <w:rPr>
            <w:noProof/>
            <w:webHidden/>
          </w:rPr>
          <w:t>12</w:t>
        </w:r>
        <w:r w:rsidR="00167A7E">
          <w:rPr>
            <w:noProof/>
            <w:webHidden/>
          </w:rPr>
          <w:fldChar w:fldCharType="end"/>
        </w:r>
      </w:hyperlink>
    </w:p>
    <w:p w14:paraId="5564C682" w14:textId="6855CC46"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61" w:history="1">
        <w:r w:rsidR="00167A7E" w:rsidRPr="00972914">
          <w:rPr>
            <w:rStyle w:val="Hyperlink"/>
            <w:noProof/>
          </w:rPr>
          <w:t>3.1.</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Tekst problema</w:t>
        </w:r>
        <w:r w:rsidR="00167A7E">
          <w:rPr>
            <w:noProof/>
            <w:webHidden/>
          </w:rPr>
          <w:tab/>
        </w:r>
        <w:r w:rsidR="00167A7E">
          <w:rPr>
            <w:noProof/>
            <w:webHidden/>
          </w:rPr>
          <w:fldChar w:fldCharType="begin"/>
        </w:r>
        <w:r w:rsidR="00167A7E">
          <w:rPr>
            <w:noProof/>
            <w:webHidden/>
          </w:rPr>
          <w:instrText xml:space="preserve"> PAGEREF _Toc123061361 \h </w:instrText>
        </w:r>
        <w:r w:rsidR="00167A7E">
          <w:rPr>
            <w:noProof/>
            <w:webHidden/>
          </w:rPr>
        </w:r>
        <w:r w:rsidR="00167A7E">
          <w:rPr>
            <w:noProof/>
            <w:webHidden/>
          </w:rPr>
          <w:fldChar w:fldCharType="separate"/>
        </w:r>
        <w:r w:rsidR="00167A7E">
          <w:rPr>
            <w:noProof/>
            <w:webHidden/>
          </w:rPr>
          <w:t>12</w:t>
        </w:r>
        <w:r w:rsidR="00167A7E">
          <w:rPr>
            <w:noProof/>
            <w:webHidden/>
          </w:rPr>
          <w:fldChar w:fldCharType="end"/>
        </w:r>
      </w:hyperlink>
    </w:p>
    <w:p w14:paraId="162055A7" w14:textId="2E51D9CE"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62" w:history="1">
        <w:r w:rsidR="00167A7E" w:rsidRPr="00972914">
          <w:rPr>
            <w:rStyle w:val="Hyperlink"/>
            <w:noProof/>
          </w:rPr>
          <w:t>3.2.</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Delovi koje treba paralelizovati</w:t>
        </w:r>
        <w:r w:rsidR="00167A7E">
          <w:rPr>
            <w:noProof/>
            <w:webHidden/>
          </w:rPr>
          <w:tab/>
        </w:r>
        <w:r w:rsidR="00167A7E">
          <w:rPr>
            <w:noProof/>
            <w:webHidden/>
          </w:rPr>
          <w:fldChar w:fldCharType="begin"/>
        </w:r>
        <w:r w:rsidR="00167A7E">
          <w:rPr>
            <w:noProof/>
            <w:webHidden/>
          </w:rPr>
          <w:instrText xml:space="preserve"> PAGEREF _Toc123061362 \h </w:instrText>
        </w:r>
        <w:r w:rsidR="00167A7E">
          <w:rPr>
            <w:noProof/>
            <w:webHidden/>
          </w:rPr>
        </w:r>
        <w:r w:rsidR="00167A7E">
          <w:rPr>
            <w:noProof/>
            <w:webHidden/>
          </w:rPr>
          <w:fldChar w:fldCharType="separate"/>
        </w:r>
        <w:r w:rsidR="00167A7E">
          <w:rPr>
            <w:noProof/>
            <w:webHidden/>
          </w:rPr>
          <w:t>12</w:t>
        </w:r>
        <w:r w:rsidR="00167A7E">
          <w:rPr>
            <w:noProof/>
            <w:webHidden/>
          </w:rPr>
          <w:fldChar w:fldCharType="end"/>
        </w:r>
      </w:hyperlink>
    </w:p>
    <w:p w14:paraId="718294C6" w14:textId="6141E364"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3" w:history="1">
        <w:r w:rsidR="00167A7E" w:rsidRPr="00972914">
          <w:rPr>
            <w:rStyle w:val="Hyperlink"/>
            <w:noProof/>
          </w:rPr>
          <w:t>3.2.1.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w:t>
        </w:r>
        <w:r w:rsidR="00167A7E">
          <w:rPr>
            <w:noProof/>
            <w:webHidden/>
          </w:rPr>
          <w:tab/>
        </w:r>
        <w:r w:rsidR="00167A7E">
          <w:rPr>
            <w:noProof/>
            <w:webHidden/>
          </w:rPr>
          <w:fldChar w:fldCharType="begin"/>
        </w:r>
        <w:r w:rsidR="00167A7E">
          <w:rPr>
            <w:noProof/>
            <w:webHidden/>
          </w:rPr>
          <w:instrText xml:space="preserve"> PAGEREF _Toc123061363 \h </w:instrText>
        </w:r>
        <w:r w:rsidR="00167A7E">
          <w:rPr>
            <w:noProof/>
            <w:webHidden/>
          </w:rPr>
        </w:r>
        <w:r w:rsidR="00167A7E">
          <w:rPr>
            <w:noProof/>
            <w:webHidden/>
          </w:rPr>
          <w:fldChar w:fldCharType="separate"/>
        </w:r>
        <w:r w:rsidR="00167A7E">
          <w:rPr>
            <w:noProof/>
            <w:webHidden/>
          </w:rPr>
          <w:t>12</w:t>
        </w:r>
        <w:r w:rsidR="00167A7E">
          <w:rPr>
            <w:noProof/>
            <w:webHidden/>
          </w:rPr>
          <w:fldChar w:fldCharType="end"/>
        </w:r>
      </w:hyperlink>
    </w:p>
    <w:p w14:paraId="3992571B" w14:textId="13C7911E"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4" w:history="1">
        <w:r w:rsidR="00167A7E" w:rsidRPr="00972914">
          <w:rPr>
            <w:rStyle w:val="Hyperlink"/>
            <w:noProof/>
          </w:rPr>
          <w:t>3.2.2.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Način paralelizacije</w:t>
        </w:r>
        <w:r w:rsidR="00167A7E">
          <w:rPr>
            <w:noProof/>
            <w:webHidden/>
          </w:rPr>
          <w:tab/>
        </w:r>
        <w:r w:rsidR="00167A7E">
          <w:rPr>
            <w:noProof/>
            <w:webHidden/>
          </w:rPr>
          <w:fldChar w:fldCharType="begin"/>
        </w:r>
        <w:r w:rsidR="00167A7E">
          <w:rPr>
            <w:noProof/>
            <w:webHidden/>
          </w:rPr>
          <w:instrText xml:space="preserve"> PAGEREF _Toc123061364 \h </w:instrText>
        </w:r>
        <w:r w:rsidR="00167A7E">
          <w:rPr>
            <w:noProof/>
            <w:webHidden/>
          </w:rPr>
        </w:r>
        <w:r w:rsidR="00167A7E">
          <w:rPr>
            <w:noProof/>
            <w:webHidden/>
          </w:rPr>
          <w:fldChar w:fldCharType="separate"/>
        </w:r>
        <w:r w:rsidR="00167A7E">
          <w:rPr>
            <w:noProof/>
            <w:webHidden/>
          </w:rPr>
          <w:t>13</w:t>
        </w:r>
        <w:r w:rsidR="00167A7E">
          <w:rPr>
            <w:noProof/>
            <w:webHidden/>
          </w:rPr>
          <w:fldChar w:fldCharType="end"/>
        </w:r>
      </w:hyperlink>
    </w:p>
    <w:p w14:paraId="3E24854B" w14:textId="24A2F472"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65" w:history="1">
        <w:r w:rsidR="00167A7E" w:rsidRPr="00972914">
          <w:rPr>
            <w:rStyle w:val="Hyperlink"/>
            <w:noProof/>
          </w:rPr>
          <w:t>3.3.</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Rezultati</w:t>
        </w:r>
        <w:r w:rsidR="00167A7E">
          <w:rPr>
            <w:noProof/>
            <w:webHidden/>
          </w:rPr>
          <w:tab/>
        </w:r>
        <w:r w:rsidR="00167A7E">
          <w:rPr>
            <w:noProof/>
            <w:webHidden/>
          </w:rPr>
          <w:fldChar w:fldCharType="begin"/>
        </w:r>
        <w:r w:rsidR="00167A7E">
          <w:rPr>
            <w:noProof/>
            <w:webHidden/>
          </w:rPr>
          <w:instrText xml:space="preserve"> PAGEREF _Toc123061365 \h </w:instrText>
        </w:r>
        <w:r w:rsidR="00167A7E">
          <w:rPr>
            <w:noProof/>
            <w:webHidden/>
          </w:rPr>
        </w:r>
        <w:r w:rsidR="00167A7E">
          <w:rPr>
            <w:noProof/>
            <w:webHidden/>
          </w:rPr>
          <w:fldChar w:fldCharType="separate"/>
        </w:r>
        <w:r w:rsidR="00167A7E">
          <w:rPr>
            <w:noProof/>
            <w:webHidden/>
          </w:rPr>
          <w:t>13</w:t>
        </w:r>
        <w:r w:rsidR="00167A7E">
          <w:rPr>
            <w:noProof/>
            <w:webHidden/>
          </w:rPr>
          <w:fldChar w:fldCharType="end"/>
        </w:r>
      </w:hyperlink>
    </w:p>
    <w:p w14:paraId="1A1A69F6" w14:textId="388834CA"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6" w:history="1">
        <w:r w:rsidR="00167A7E" w:rsidRPr="00972914">
          <w:rPr>
            <w:rStyle w:val="Hyperlink"/>
            <w:noProof/>
          </w:rPr>
          <w:t>3.3.1.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Logovi izvršavanja</w:t>
        </w:r>
        <w:r w:rsidR="00167A7E">
          <w:rPr>
            <w:noProof/>
            <w:webHidden/>
          </w:rPr>
          <w:tab/>
        </w:r>
        <w:r w:rsidR="00167A7E">
          <w:rPr>
            <w:noProof/>
            <w:webHidden/>
          </w:rPr>
          <w:fldChar w:fldCharType="begin"/>
        </w:r>
        <w:r w:rsidR="00167A7E">
          <w:rPr>
            <w:noProof/>
            <w:webHidden/>
          </w:rPr>
          <w:instrText xml:space="preserve"> PAGEREF _Toc123061366 \h </w:instrText>
        </w:r>
        <w:r w:rsidR="00167A7E">
          <w:rPr>
            <w:noProof/>
            <w:webHidden/>
          </w:rPr>
        </w:r>
        <w:r w:rsidR="00167A7E">
          <w:rPr>
            <w:noProof/>
            <w:webHidden/>
          </w:rPr>
          <w:fldChar w:fldCharType="separate"/>
        </w:r>
        <w:r w:rsidR="00167A7E">
          <w:rPr>
            <w:noProof/>
            <w:webHidden/>
          </w:rPr>
          <w:t>13</w:t>
        </w:r>
        <w:r w:rsidR="00167A7E">
          <w:rPr>
            <w:noProof/>
            <w:webHidden/>
          </w:rPr>
          <w:fldChar w:fldCharType="end"/>
        </w:r>
      </w:hyperlink>
    </w:p>
    <w:p w14:paraId="025FC26F" w14:textId="1B68713E"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7" w:history="1">
        <w:r w:rsidR="00167A7E" w:rsidRPr="00972914">
          <w:rPr>
            <w:rStyle w:val="Hyperlink"/>
            <w:noProof/>
          </w:rPr>
          <w:t>3.3.2.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Grafici ubrzanja</w:t>
        </w:r>
        <w:r w:rsidR="00167A7E">
          <w:rPr>
            <w:noProof/>
            <w:webHidden/>
          </w:rPr>
          <w:tab/>
        </w:r>
        <w:r w:rsidR="00167A7E">
          <w:rPr>
            <w:noProof/>
            <w:webHidden/>
          </w:rPr>
          <w:fldChar w:fldCharType="begin"/>
        </w:r>
        <w:r w:rsidR="00167A7E">
          <w:rPr>
            <w:noProof/>
            <w:webHidden/>
          </w:rPr>
          <w:instrText xml:space="preserve"> PAGEREF _Toc123061367 \h </w:instrText>
        </w:r>
        <w:r w:rsidR="00167A7E">
          <w:rPr>
            <w:noProof/>
            <w:webHidden/>
          </w:rPr>
        </w:r>
        <w:r w:rsidR="00167A7E">
          <w:rPr>
            <w:noProof/>
            <w:webHidden/>
          </w:rPr>
          <w:fldChar w:fldCharType="separate"/>
        </w:r>
        <w:r w:rsidR="00167A7E">
          <w:rPr>
            <w:noProof/>
            <w:webHidden/>
          </w:rPr>
          <w:t>14</w:t>
        </w:r>
        <w:r w:rsidR="00167A7E">
          <w:rPr>
            <w:noProof/>
            <w:webHidden/>
          </w:rPr>
          <w:fldChar w:fldCharType="end"/>
        </w:r>
      </w:hyperlink>
    </w:p>
    <w:p w14:paraId="2EB2DB6A" w14:textId="05259642"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68" w:history="1">
        <w:r w:rsidR="00167A7E" w:rsidRPr="00972914">
          <w:rPr>
            <w:rStyle w:val="Hyperlink"/>
            <w:noProof/>
            <w:lang w:val="sr-Latn-RS"/>
          </w:rPr>
          <w:t>3.3.3.</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 dobijenih re</w:t>
        </w:r>
        <w:r w:rsidR="00167A7E" w:rsidRPr="00972914">
          <w:rPr>
            <w:rStyle w:val="Hyperlink"/>
            <w:noProof/>
            <w:lang w:val="sr-Latn-RS"/>
          </w:rPr>
          <w:t>zultata</w:t>
        </w:r>
        <w:r w:rsidR="00167A7E">
          <w:rPr>
            <w:noProof/>
            <w:webHidden/>
          </w:rPr>
          <w:tab/>
        </w:r>
        <w:r w:rsidR="00167A7E">
          <w:rPr>
            <w:noProof/>
            <w:webHidden/>
          </w:rPr>
          <w:fldChar w:fldCharType="begin"/>
        </w:r>
        <w:r w:rsidR="00167A7E">
          <w:rPr>
            <w:noProof/>
            <w:webHidden/>
          </w:rPr>
          <w:instrText xml:space="preserve"> PAGEREF _Toc123061368 \h </w:instrText>
        </w:r>
        <w:r w:rsidR="00167A7E">
          <w:rPr>
            <w:noProof/>
            <w:webHidden/>
          </w:rPr>
        </w:r>
        <w:r w:rsidR="00167A7E">
          <w:rPr>
            <w:noProof/>
            <w:webHidden/>
          </w:rPr>
          <w:fldChar w:fldCharType="separate"/>
        </w:r>
        <w:r w:rsidR="00167A7E">
          <w:rPr>
            <w:noProof/>
            <w:webHidden/>
          </w:rPr>
          <w:t>15</w:t>
        </w:r>
        <w:r w:rsidR="00167A7E">
          <w:rPr>
            <w:noProof/>
            <w:webHidden/>
          </w:rPr>
          <w:fldChar w:fldCharType="end"/>
        </w:r>
      </w:hyperlink>
    </w:p>
    <w:p w14:paraId="1E98491B" w14:textId="5C6A23C5" w:rsidR="00167A7E" w:rsidRDefault="00000000">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23061369" w:history="1">
        <w:r w:rsidR="00167A7E" w:rsidRPr="00972914">
          <w:rPr>
            <w:rStyle w:val="Hyperlink"/>
            <w:noProof/>
          </w:rPr>
          <w:t>4.</w:t>
        </w:r>
        <w:r w:rsidR="00167A7E">
          <w:rPr>
            <w:rFonts w:asciiTheme="minorHAnsi" w:eastAsiaTheme="minorEastAsia" w:hAnsiTheme="minorHAnsi" w:cstheme="minorBidi"/>
            <w:b w:val="0"/>
            <w:bCs w:val="0"/>
            <w:caps w:val="0"/>
            <w:noProof/>
            <w:sz w:val="22"/>
            <w:szCs w:val="22"/>
            <w:lang w:val="en-US"/>
          </w:rPr>
          <w:tab/>
        </w:r>
        <w:r w:rsidR="00167A7E" w:rsidRPr="00972914">
          <w:rPr>
            <w:rStyle w:val="Hyperlink"/>
            <w:noProof/>
          </w:rPr>
          <w:t>Problem 4 - MolDyn</w:t>
        </w:r>
        <w:r w:rsidR="00167A7E">
          <w:rPr>
            <w:noProof/>
            <w:webHidden/>
          </w:rPr>
          <w:tab/>
        </w:r>
        <w:r w:rsidR="00167A7E">
          <w:rPr>
            <w:noProof/>
            <w:webHidden/>
          </w:rPr>
          <w:fldChar w:fldCharType="begin"/>
        </w:r>
        <w:r w:rsidR="00167A7E">
          <w:rPr>
            <w:noProof/>
            <w:webHidden/>
          </w:rPr>
          <w:instrText xml:space="preserve"> PAGEREF _Toc123061369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533941E3" w14:textId="0FC28191"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70" w:history="1">
        <w:r w:rsidR="00167A7E" w:rsidRPr="00972914">
          <w:rPr>
            <w:rStyle w:val="Hyperlink"/>
            <w:noProof/>
          </w:rPr>
          <w:t>4.1.</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Tekst problema</w:t>
        </w:r>
        <w:r w:rsidR="00167A7E">
          <w:rPr>
            <w:noProof/>
            <w:webHidden/>
          </w:rPr>
          <w:tab/>
        </w:r>
        <w:r w:rsidR="00167A7E">
          <w:rPr>
            <w:noProof/>
            <w:webHidden/>
          </w:rPr>
          <w:fldChar w:fldCharType="begin"/>
        </w:r>
        <w:r w:rsidR="00167A7E">
          <w:rPr>
            <w:noProof/>
            <w:webHidden/>
          </w:rPr>
          <w:instrText xml:space="preserve"> PAGEREF _Toc123061370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56A17A54" w14:textId="7DCD847C"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71" w:history="1">
        <w:r w:rsidR="00167A7E" w:rsidRPr="00972914">
          <w:rPr>
            <w:rStyle w:val="Hyperlink"/>
            <w:noProof/>
          </w:rPr>
          <w:t>4.2.</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Delovi koje treba paralelizovati</w:t>
        </w:r>
        <w:r w:rsidR="00167A7E">
          <w:rPr>
            <w:noProof/>
            <w:webHidden/>
          </w:rPr>
          <w:tab/>
        </w:r>
        <w:r w:rsidR="00167A7E">
          <w:rPr>
            <w:noProof/>
            <w:webHidden/>
          </w:rPr>
          <w:fldChar w:fldCharType="begin"/>
        </w:r>
        <w:r w:rsidR="00167A7E">
          <w:rPr>
            <w:noProof/>
            <w:webHidden/>
          </w:rPr>
          <w:instrText xml:space="preserve"> PAGEREF _Toc123061371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0BDED2B1" w14:textId="7D1E99DE"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2" w:history="1">
        <w:r w:rsidR="00167A7E" w:rsidRPr="00972914">
          <w:rPr>
            <w:rStyle w:val="Hyperlink"/>
            <w:noProof/>
          </w:rPr>
          <w:t>4.2.1.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w:t>
        </w:r>
        <w:r w:rsidR="00167A7E">
          <w:rPr>
            <w:noProof/>
            <w:webHidden/>
          </w:rPr>
          <w:tab/>
        </w:r>
        <w:r w:rsidR="00167A7E">
          <w:rPr>
            <w:noProof/>
            <w:webHidden/>
          </w:rPr>
          <w:fldChar w:fldCharType="begin"/>
        </w:r>
        <w:r w:rsidR="00167A7E">
          <w:rPr>
            <w:noProof/>
            <w:webHidden/>
          </w:rPr>
          <w:instrText xml:space="preserve"> PAGEREF _Toc123061372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7E459289" w14:textId="12085F42"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3" w:history="1">
        <w:r w:rsidR="00167A7E" w:rsidRPr="00972914">
          <w:rPr>
            <w:rStyle w:val="Hyperlink"/>
            <w:noProof/>
          </w:rPr>
          <w:t>4.2.2.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Način paralelizacije</w:t>
        </w:r>
        <w:r w:rsidR="00167A7E">
          <w:rPr>
            <w:noProof/>
            <w:webHidden/>
          </w:rPr>
          <w:tab/>
        </w:r>
        <w:r w:rsidR="00167A7E">
          <w:rPr>
            <w:noProof/>
            <w:webHidden/>
          </w:rPr>
          <w:fldChar w:fldCharType="begin"/>
        </w:r>
        <w:r w:rsidR="00167A7E">
          <w:rPr>
            <w:noProof/>
            <w:webHidden/>
          </w:rPr>
          <w:instrText xml:space="preserve"> PAGEREF _Toc123061373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4E13817D" w14:textId="0BD1DEA6" w:rsidR="00167A7E" w:rsidRDefault="00000000">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23061374" w:history="1">
        <w:r w:rsidR="00167A7E" w:rsidRPr="00972914">
          <w:rPr>
            <w:rStyle w:val="Hyperlink"/>
            <w:noProof/>
          </w:rPr>
          <w:t>4.3.</w:t>
        </w:r>
        <w:r w:rsidR="00167A7E">
          <w:rPr>
            <w:rFonts w:asciiTheme="minorHAnsi" w:eastAsiaTheme="minorEastAsia" w:hAnsiTheme="minorHAnsi" w:cstheme="minorBidi"/>
            <w:smallCaps w:val="0"/>
            <w:noProof/>
            <w:sz w:val="22"/>
            <w:szCs w:val="22"/>
            <w:lang w:val="en-US"/>
          </w:rPr>
          <w:tab/>
        </w:r>
        <w:r w:rsidR="00167A7E" w:rsidRPr="00972914">
          <w:rPr>
            <w:rStyle w:val="Hyperlink"/>
            <w:noProof/>
          </w:rPr>
          <w:t>Rezultati</w:t>
        </w:r>
        <w:r w:rsidR="00167A7E">
          <w:rPr>
            <w:noProof/>
            <w:webHidden/>
          </w:rPr>
          <w:tab/>
        </w:r>
        <w:r w:rsidR="00167A7E">
          <w:rPr>
            <w:noProof/>
            <w:webHidden/>
          </w:rPr>
          <w:fldChar w:fldCharType="begin"/>
        </w:r>
        <w:r w:rsidR="00167A7E">
          <w:rPr>
            <w:noProof/>
            <w:webHidden/>
          </w:rPr>
          <w:instrText xml:space="preserve"> PAGEREF _Toc123061374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5D5B6BA7" w14:textId="7045394B"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5" w:history="1">
        <w:r w:rsidR="00167A7E" w:rsidRPr="00972914">
          <w:rPr>
            <w:rStyle w:val="Hyperlink"/>
            <w:noProof/>
          </w:rPr>
          <w:t>4.3.1.</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Logovi izvršavanja</w:t>
        </w:r>
        <w:r w:rsidR="00167A7E">
          <w:rPr>
            <w:noProof/>
            <w:webHidden/>
          </w:rPr>
          <w:tab/>
        </w:r>
        <w:r w:rsidR="00167A7E">
          <w:rPr>
            <w:noProof/>
            <w:webHidden/>
          </w:rPr>
          <w:fldChar w:fldCharType="begin"/>
        </w:r>
        <w:r w:rsidR="00167A7E">
          <w:rPr>
            <w:noProof/>
            <w:webHidden/>
          </w:rPr>
          <w:instrText xml:space="preserve"> PAGEREF _Toc123061375 \h </w:instrText>
        </w:r>
        <w:r w:rsidR="00167A7E">
          <w:rPr>
            <w:noProof/>
            <w:webHidden/>
          </w:rPr>
        </w:r>
        <w:r w:rsidR="00167A7E">
          <w:rPr>
            <w:noProof/>
            <w:webHidden/>
          </w:rPr>
          <w:fldChar w:fldCharType="separate"/>
        </w:r>
        <w:r w:rsidR="00167A7E">
          <w:rPr>
            <w:noProof/>
            <w:webHidden/>
          </w:rPr>
          <w:t>16</w:t>
        </w:r>
        <w:r w:rsidR="00167A7E">
          <w:rPr>
            <w:noProof/>
            <w:webHidden/>
          </w:rPr>
          <w:fldChar w:fldCharType="end"/>
        </w:r>
      </w:hyperlink>
    </w:p>
    <w:p w14:paraId="173DDE4E" w14:textId="28ACD2F2"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6" w:history="1">
        <w:r w:rsidR="00167A7E" w:rsidRPr="00972914">
          <w:rPr>
            <w:rStyle w:val="Hyperlink"/>
            <w:noProof/>
          </w:rPr>
          <w:t>4.3.2.</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Grafici ubrzanja</w:t>
        </w:r>
        <w:r w:rsidR="00167A7E">
          <w:rPr>
            <w:noProof/>
            <w:webHidden/>
          </w:rPr>
          <w:tab/>
        </w:r>
        <w:r w:rsidR="00167A7E">
          <w:rPr>
            <w:noProof/>
            <w:webHidden/>
          </w:rPr>
          <w:fldChar w:fldCharType="begin"/>
        </w:r>
        <w:r w:rsidR="00167A7E">
          <w:rPr>
            <w:noProof/>
            <w:webHidden/>
          </w:rPr>
          <w:instrText xml:space="preserve"> PAGEREF _Toc123061376 \h </w:instrText>
        </w:r>
        <w:r w:rsidR="00167A7E">
          <w:rPr>
            <w:noProof/>
            <w:webHidden/>
          </w:rPr>
        </w:r>
        <w:r w:rsidR="00167A7E">
          <w:rPr>
            <w:noProof/>
            <w:webHidden/>
          </w:rPr>
          <w:fldChar w:fldCharType="separate"/>
        </w:r>
        <w:r w:rsidR="00167A7E">
          <w:rPr>
            <w:noProof/>
            <w:webHidden/>
          </w:rPr>
          <w:t>17</w:t>
        </w:r>
        <w:r w:rsidR="00167A7E">
          <w:rPr>
            <w:noProof/>
            <w:webHidden/>
          </w:rPr>
          <w:fldChar w:fldCharType="end"/>
        </w:r>
      </w:hyperlink>
    </w:p>
    <w:p w14:paraId="3B861ABF" w14:textId="63C951E7" w:rsidR="00167A7E" w:rsidRDefault="00000000">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23061377" w:history="1">
        <w:r w:rsidR="00167A7E" w:rsidRPr="00972914">
          <w:rPr>
            <w:rStyle w:val="Hyperlink"/>
            <w:noProof/>
            <w:lang w:val="sr-Latn-RS"/>
          </w:rPr>
          <w:t>4.3.3.</w:t>
        </w:r>
        <w:r w:rsidR="00167A7E">
          <w:rPr>
            <w:rFonts w:asciiTheme="minorHAnsi" w:eastAsiaTheme="minorEastAsia" w:hAnsiTheme="minorHAnsi" w:cstheme="minorBidi"/>
            <w:i w:val="0"/>
            <w:iCs w:val="0"/>
            <w:noProof/>
            <w:sz w:val="22"/>
            <w:szCs w:val="22"/>
            <w:lang w:val="en-US"/>
          </w:rPr>
          <w:tab/>
        </w:r>
        <w:r w:rsidR="00167A7E" w:rsidRPr="00972914">
          <w:rPr>
            <w:rStyle w:val="Hyperlink"/>
            <w:noProof/>
          </w:rPr>
          <w:t>Diskusija dobijenih re</w:t>
        </w:r>
        <w:r w:rsidR="00167A7E" w:rsidRPr="00972914">
          <w:rPr>
            <w:rStyle w:val="Hyperlink"/>
            <w:noProof/>
            <w:lang w:val="sr-Latn-RS"/>
          </w:rPr>
          <w:t>zultata</w:t>
        </w:r>
        <w:r w:rsidR="00167A7E">
          <w:rPr>
            <w:noProof/>
            <w:webHidden/>
          </w:rPr>
          <w:tab/>
        </w:r>
        <w:r w:rsidR="00167A7E">
          <w:rPr>
            <w:noProof/>
            <w:webHidden/>
          </w:rPr>
          <w:fldChar w:fldCharType="begin"/>
        </w:r>
        <w:r w:rsidR="00167A7E">
          <w:rPr>
            <w:noProof/>
            <w:webHidden/>
          </w:rPr>
          <w:instrText xml:space="preserve"> PAGEREF _Toc123061377 \h </w:instrText>
        </w:r>
        <w:r w:rsidR="00167A7E">
          <w:rPr>
            <w:noProof/>
            <w:webHidden/>
          </w:rPr>
        </w:r>
        <w:r w:rsidR="00167A7E">
          <w:rPr>
            <w:noProof/>
            <w:webHidden/>
          </w:rPr>
          <w:fldChar w:fldCharType="separate"/>
        </w:r>
        <w:r w:rsidR="00167A7E">
          <w:rPr>
            <w:noProof/>
            <w:webHidden/>
          </w:rPr>
          <w:t>18</w:t>
        </w:r>
        <w:r w:rsidR="00167A7E">
          <w:rPr>
            <w:noProof/>
            <w:webHidden/>
          </w:rPr>
          <w:fldChar w:fldCharType="end"/>
        </w:r>
      </w:hyperlink>
    </w:p>
    <w:p w14:paraId="58802911" w14:textId="22BCE502" w:rsidR="00F06BB2" w:rsidRDefault="00D20D2B" w:rsidP="002079CF">
      <w:pPr>
        <w:pStyle w:val="TOC3"/>
        <w:tabs>
          <w:tab w:val="left" w:pos="1440"/>
          <w:tab w:val="right" w:leader="dot" w:pos="9628"/>
        </w:tabs>
      </w:pPr>
      <w:r>
        <w:fldChar w:fldCharType="end"/>
      </w:r>
    </w:p>
    <w:p w14:paraId="6A0DB15D" w14:textId="5B3C6B05" w:rsidR="004E01D5" w:rsidRPr="006B5373" w:rsidRDefault="004E01D5" w:rsidP="005F1258">
      <w:pPr>
        <w:pStyle w:val="Inivonaslova-Poglavlje"/>
        <w:rPr>
          <w:lang w:val="sr-Latn-RS"/>
        </w:rPr>
      </w:pPr>
      <w:bookmarkStart w:id="1" w:name="_Toc123061342"/>
      <w:bookmarkStart w:id="2" w:name="_Toc254342941"/>
      <w:bookmarkStart w:id="3" w:name="_Hlk119968402"/>
      <w:r>
        <w:rPr>
          <w:lang w:val="sr-Latn-RS"/>
        </w:rPr>
        <w:lastRenderedPageBreak/>
        <w:t>Problem 1</w:t>
      </w:r>
      <w:r w:rsidR="008C6536">
        <w:rPr>
          <w:lang w:val="sr-Latn-RS"/>
        </w:rPr>
        <w:t xml:space="preserve"> - </w:t>
      </w:r>
      <w:r w:rsidR="005F1258">
        <w:rPr>
          <w:lang w:val="sr-Latn-RS"/>
        </w:rPr>
        <w:t>PRIME</w:t>
      </w:r>
      <w:bookmarkEnd w:id="1"/>
    </w:p>
    <w:p w14:paraId="2A5A3D24" w14:textId="50F23E39" w:rsidR="008C6536" w:rsidRDefault="008C6536" w:rsidP="008C6536">
      <w:pPr>
        <w:pStyle w:val="IInivonaslova-Potpoglavlje"/>
      </w:pPr>
      <w:bookmarkStart w:id="4" w:name="_Toc123061343"/>
      <w:r>
        <w:t>Tekst problema</w:t>
      </w:r>
      <w:bookmarkEnd w:id="4"/>
    </w:p>
    <w:p w14:paraId="410D40F0" w14:textId="7E6C3191" w:rsidR="00605E90" w:rsidRPr="000C7DCE" w:rsidRDefault="00605E90" w:rsidP="000C7DCE">
      <w:pPr>
        <w:pStyle w:val="Osnovnitekst"/>
      </w:pPr>
      <w:r w:rsidRPr="00605E90">
        <w:t>Paralelizovati program koji vrši određivanje ukupnog broja prostih brojeva u zadatom opsegu. Prilikom zadavanja izvršne konfiguracije jezgra, koristiti 1D rešetku (grid). Obratiti pažnju na efikasnost paralelizacije i potrebu za redukcijom. Program se nalazi u datoteci prime.c u arhivi koja je priložena uz ovaj dokument. Program testirati sa parametrima koji su dati u datoteci run.</w:t>
      </w:r>
    </w:p>
    <w:p w14:paraId="65EB92FC" w14:textId="77777777" w:rsidR="008C6536" w:rsidRDefault="008C6536" w:rsidP="008C6536">
      <w:pPr>
        <w:pStyle w:val="IInivonaslova-Potpoglavlje"/>
      </w:pPr>
      <w:bookmarkStart w:id="5" w:name="_Toc123061344"/>
      <w:r>
        <w:t>Delovi koje treba paralelizovati</w:t>
      </w:r>
      <w:bookmarkEnd w:id="5"/>
    </w:p>
    <w:p w14:paraId="1972BD0B" w14:textId="77777777" w:rsidR="00F06BB2" w:rsidRDefault="008C6536" w:rsidP="008C6536">
      <w:pPr>
        <w:pStyle w:val="IIInivonaslova-Odeljak"/>
      </w:pPr>
      <w:bookmarkStart w:id="6" w:name="_Toc123061345"/>
      <w:r>
        <w:t>Diskusija</w:t>
      </w:r>
      <w:bookmarkEnd w:id="6"/>
      <w:r>
        <w:t xml:space="preserve"> </w:t>
      </w:r>
    </w:p>
    <w:p w14:paraId="7D167AFE" w14:textId="4F7680B2" w:rsidR="00FB3538" w:rsidRPr="008C6536" w:rsidRDefault="00FB3538" w:rsidP="00AE668A">
      <w:pPr>
        <w:pStyle w:val="Osnovnitekst"/>
      </w:pPr>
      <w:r>
        <w:t xml:space="preserve">U okviru ovog zadatka mozemo uociti </w:t>
      </w:r>
      <w:r w:rsidR="00605E90">
        <w:t>v</w:t>
      </w:r>
      <w:r>
        <w:t>ise funkcija od kojih je nama od najveceg interesa prime_number. U ostalim funkcijama i main-u ne postoji delova koda koji bi mogli da budu</w:t>
      </w:r>
      <w:r w:rsidR="003347D8">
        <w:t xml:space="preserve"> </w:t>
      </w:r>
      <w:r>
        <w:t>paralelizovani ili smesteni u task-ove.</w:t>
      </w:r>
    </w:p>
    <w:p w14:paraId="45C89B02" w14:textId="10340DED" w:rsidR="008C6536" w:rsidRDefault="008C6536" w:rsidP="008C6536">
      <w:pPr>
        <w:pStyle w:val="IIInivonaslova-Odeljak"/>
      </w:pPr>
      <w:bookmarkStart w:id="7" w:name="_Toc123061346"/>
      <w:r>
        <w:t>Način paralelizacije</w:t>
      </w:r>
      <w:bookmarkEnd w:id="7"/>
    </w:p>
    <w:p w14:paraId="3806E7BC" w14:textId="540F283E" w:rsidR="00605E90" w:rsidRPr="00605E90" w:rsidRDefault="00605E90" w:rsidP="00605E90">
      <w:pPr>
        <w:pStyle w:val="Osnovnitekst"/>
        <w:rPr>
          <w:lang w:val="sr-Latn-RS"/>
        </w:rPr>
      </w:pPr>
      <w:r>
        <w:t>Iako imamo 2 for petlje, rezultat prve zavisi od druge tako da jedan thread mora da izvrsi unutrasnju petlju kako bi nasao da li je broj prost. Da bi se maksimalno iskoristio uredjaj, broj blokova unutar grida je takav da BlockSize * GridSize  bude jednak broju iteracija.</w:t>
      </w:r>
    </w:p>
    <w:p w14:paraId="69BAED29" w14:textId="77777777" w:rsidR="008C6536" w:rsidRDefault="008C6536" w:rsidP="008C6536">
      <w:pPr>
        <w:pStyle w:val="IInivonaslova-Potpoglavlje"/>
      </w:pPr>
      <w:bookmarkStart w:id="8" w:name="_Toc123061347"/>
      <w:r>
        <w:t>Rezultati</w:t>
      </w:r>
      <w:bookmarkEnd w:id="8"/>
    </w:p>
    <w:p w14:paraId="4329279E" w14:textId="471F75DE" w:rsidR="008C6536" w:rsidRDefault="008C6536" w:rsidP="008C6536">
      <w:pPr>
        <w:pStyle w:val="Osnovnitekst"/>
      </w:pPr>
      <w:r>
        <w:t>U okviru ove sekcije su izloženi rezultati paralelizacije problema 1.</w:t>
      </w:r>
    </w:p>
    <w:p w14:paraId="1CE1BD8E" w14:textId="77777777" w:rsidR="008C6536" w:rsidRDefault="008C6536" w:rsidP="008C6536">
      <w:pPr>
        <w:pStyle w:val="IIInivonaslova-Odeljak"/>
      </w:pPr>
      <w:bookmarkStart w:id="9" w:name="_Toc123061348"/>
      <w:r>
        <w:t>Logovi izvršavanja</w:t>
      </w:r>
      <w:bookmarkEnd w:id="9"/>
    </w:p>
    <w:p w14:paraId="1B31AC4E" w14:textId="3070C42F" w:rsidR="00BB210B" w:rsidRDefault="00BB210B" w:rsidP="00BB210B">
      <w:pPr>
        <w:pStyle w:val="Osnovnitekst"/>
      </w:pPr>
      <w:r>
        <w:t>Ovde su dati logovi izvršavanja za definisane test primere i različit broj niti.</w:t>
      </w:r>
      <w:r w:rsidR="005B7DC8">
        <w:t xml:space="preserve"> Obavezno uključiti u ispis i vremena izvršavanja.</w:t>
      </w:r>
      <w:r w:rsidR="00DE1C79">
        <w:t xml:space="preserve"> Logove pojedinačno uokviriti i obeležiti.</w:t>
      </w:r>
    </w:p>
    <w:p w14:paraId="5BABFD42" w14:textId="77777777" w:rsidR="00DE1C79" w:rsidRDefault="00DE1C79" w:rsidP="00BB210B">
      <w:pPr>
        <w:pStyle w:val="Osnovnitekst"/>
        <w:rPr>
          <w:lang w:val="en-US"/>
        </w:rPr>
      </w:pPr>
    </w:p>
    <w:p w14:paraId="7B7CDEBB" w14:textId="77777777" w:rsidR="00605E90" w:rsidRDefault="00605E90" w:rsidP="00605E90">
      <w:pPr>
        <w:pStyle w:val="Programskikod"/>
      </w:pPr>
      <w:bookmarkStart w:id="10" w:name="_Hlk119965135"/>
      <w:r>
        <w:t>19 January 2023 12:37:42 AM</w:t>
      </w:r>
    </w:p>
    <w:p w14:paraId="0079B116" w14:textId="77777777" w:rsidR="00605E90" w:rsidRDefault="00605E90" w:rsidP="00605E90">
      <w:pPr>
        <w:pStyle w:val="Programskikod"/>
      </w:pPr>
    </w:p>
    <w:p w14:paraId="578B43ED" w14:textId="77777777" w:rsidR="00605E90" w:rsidRDefault="00605E90" w:rsidP="00605E90">
      <w:pPr>
        <w:pStyle w:val="Programskikod"/>
      </w:pPr>
      <w:r>
        <w:t>PRIME TEST</w:t>
      </w:r>
    </w:p>
    <w:p w14:paraId="14B9B803" w14:textId="77777777" w:rsidR="00605E90" w:rsidRDefault="00605E90" w:rsidP="00605E90">
      <w:pPr>
        <w:pStyle w:val="Programskikod"/>
      </w:pPr>
    </w:p>
    <w:p w14:paraId="33D51306" w14:textId="77777777" w:rsidR="00605E90" w:rsidRDefault="00605E90" w:rsidP="00605E90">
      <w:pPr>
        <w:pStyle w:val="Programskikod"/>
      </w:pPr>
      <w:r>
        <w:t xml:space="preserve">  Call PRIME_NUMBER to count the primes from 1 to N.</w:t>
      </w:r>
    </w:p>
    <w:p w14:paraId="10478F0B" w14:textId="77777777" w:rsidR="00605E90" w:rsidRDefault="00605E90" w:rsidP="00605E90">
      <w:pPr>
        <w:pStyle w:val="Programskikod"/>
      </w:pPr>
    </w:p>
    <w:p w14:paraId="244765E0" w14:textId="77777777" w:rsidR="00605E90" w:rsidRDefault="00605E90" w:rsidP="00605E90">
      <w:pPr>
        <w:pStyle w:val="Programskikod"/>
      </w:pPr>
      <w:r>
        <w:t xml:space="preserve">         N        Pi          Time</w:t>
      </w:r>
    </w:p>
    <w:p w14:paraId="621C03C9" w14:textId="77777777" w:rsidR="00605E90" w:rsidRDefault="00605E90" w:rsidP="00605E90">
      <w:pPr>
        <w:pStyle w:val="Programskikod"/>
      </w:pPr>
    </w:p>
    <w:p w14:paraId="67CA25CF" w14:textId="77777777" w:rsidR="00605E90" w:rsidRDefault="00605E90" w:rsidP="00605E90">
      <w:pPr>
        <w:pStyle w:val="Programskikod"/>
      </w:pPr>
      <w:r>
        <w:t xml:space="preserve">         1         0        0.063463</w:t>
      </w:r>
    </w:p>
    <w:p w14:paraId="511976B3" w14:textId="77777777" w:rsidR="00605E90" w:rsidRDefault="00605E90" w:rsidP="00605E90">
      <w:pPr>
        <w:pStyle w:val="Programskikod"/>
      </w:pPr>
      <w:r>
        <w:t xml:space="preserve">         2         1        0.000106</w:t>
      </w:r>
    </w:p>
    <w:p w14:paraId="58EB9E92" w14:textId="77777777" w:rsidR="00605E90" w:rsidRDefault="00605E90" w:rsidP="00605E90">
      <w:pPr>
        <w:pStyle w:val="Programskikod"/>
      </w:pPr>
      <w:r>
        <w:t xml:space="preserve">         4         2        0.000123</w:t>
      </w:r>
    </w:p>
    <w:p w14:paraId="622F364E" w14:textId="77777777" w:rsidR="00605E90" w:rsidRDefault="00605E90" w:rsidP="00605E90">
      <w:pPr>
        <w:pStyle w:val="Programskikod"/>
      </w:pPr>
      <w:r>
        <w:t xml:space="preserve">         8         4        0.000104</w:t>
      </w:r>
    </w:p>
    <w:p w14:paraId="4843446C" w14:textId="77777777" w:rsidR="00605E90" w:rsidRDefault="00605E90" w:rsidP="00605E90">
      <w:pPr>
        <w:pStyle w:val="Programskikod"/>
      </w:pPr>
      <w:r>
        <w:t xml:space="preserve">        16         6        0.000102</w:t>
      </w:r>
    </w:p>
    <w:p w14:paraId="57A4C743" w14:textId="77777777" w:rsidR="00605E90" w:rsidRDefault="00605E90" w:rsidP="00605E90">
      <w:pPr>
        <w:pStyle w:val="Programskikod"/>
      </w:pPr>
      <w:r>
        <w:t xml:space="preserve">        32        11        0.000103</w:t>
      </w:r>
    </w:p>
    <w:p w14:paraId="677D41FC" w14:textId="77777777" w:rsidR="00605E90" w:rsidRDefault="00605E90" w:rsidP="00605E90">
      <w:pPr>
        <w:pStyle w:val="Programskikod"/>
      </w:pPr>
      <w:r>
        <w:t xml:space="preserve">        64        18        0.000107</w:t>
      </w:r>
    </w:p>
    <w:p w14:paraId="4B5948EC" w14:textId="77777777" w:rsidR="00605E90" w:rsidRDefault="00605E90" w:rsidP="00605E90">
      <w:pPr>
        <w:pStyle w:val="Programskikod"/>
      </w:pPr>
      <w:r>
        <w:t xml:space="preserve">       128        31        0.000141</w:t>
      </w:r>
    </w:p>
    <w:p w14:paraId="3B4F608C" w14:textId="77777777" w:rsidR="00605E90" w:rsidRDefault="00605E90" w:rsidP="00605E90">
      <w:pPr>
        <w:pStyle w:val="Programskikod"/>
      </w:pPr>
      <w:r>
        <w:t xml:space="preserve">       256        54        0.000132</w:t>
      </w:r>
    </w:p>
    <w:p w14:paraId="6F37BA64" w14:textId="77777777" w:rsidR="00605E90" w:rsidRDefault="00605E90" w:rsidP="00605E90">
      <w:pPr>
        <w:pStyle w:val="Programskikod"/>
      </w:pPr>
      <w:r>
        <w:t xml:space="preserve">       512        97        0.000164</w:t>
      </w:r>
    </w:p>
    <w:p w14:paraId="47F67EDF" w14:textId="77777777" w:rsidR="00605E90" w:rsidRDefault="00605E90" w:rsidP="00605E90">
      <w:pPr>
        <w:pStyle w:val="Programskikod"/>
      </w:pPr>
      <w:r>
        <w:t xml:space="preserve">      1024       172        0.000247</w:t>
      </w:r>
    </w:p>
    <w:p w14:paraId="566E0442" w14:textId="77777777" w:rsidR="00605E90" w:rsidRDefault="00605E90" w:rsidP="00605E90">
      <w:pPr>
        <w:pStyle w:val="Programskikod"/>
      </w:pPr>
      <w:r>
        <w:t xml:space="preserve">      2048       309        0.000389</w:t>
      </w:r>
    </w:p>
    <w:p w14:paraId="55A62A3F" w14:textId="77777777" w:rsidR="00605E90" w:rsidRDefault="00605E90" w:rsidP="00605E90">
      <w:pPr>
        <w:pStyle w:val="Programskikod"/>
      </w:pPr>
      <w:r>
        <w:t xml:space="preserve">      4096       564        0.000698</w:t>
      </w:r>
    </w:p>
    <w:p w14:paraId="62AF9DA8" w14:textId="77777777" w:rsidR="00605E90" w:rsidRDefault="00605E90" w:rsidP="00605E90">
      <w:pPr>
        <w:pStyle w:val="Programskikod"/>
      </w:pPr>
      <w:r>
        <w:t xml:space="preserve">      8192      1028        0.001347</w:t>
      </w:r>
    </w:p>
    <w:p w14:paraId="06403005" w14:textId="77777777" w:rsidR="00605E90" w:rsidRDefault="00605E90" w:rsidP="00605E90">
      <w:pPr>
        <w:pStyle w:val="Programskikod"/>
      </w:pPr>
      <w:r>
        <w:t xml:space="preserve">     16384      1900        0.002614</w:t>
      </w:r>
    </w:p>
    <w:p w14:paraId="677ED833" w14:textId="77777777" w:rsidR="00605E90" w:rsidRDefault="00605E90" w:rsidP="00605E90">
      <w:pPr>
        <w:pStyle w:val="Programskikod"/>
      </w:pPr>
      <w:r>
        <w:t xml:space="preserve">     32768      3512        0.005837</w:t>
      </w:r>
    </w:p>
    <w:p w14:paraId="08391910" w14:textId="77777777" w:rsidR="00605E90" w:rsidRDefault="00605E90" w:rsidP="00605E90">
      <w:pPr>
        <w:pStyle w:val="Programskikod"/>
      </w:pPr>
      <w:r>
        <w:t xml:space="preserve">     65536      6542        0.016828</w:t>
      </w:r>
    </w:p>
    <w:p w14:paraId="118329F2" w14:textId="77777777" w:rsidR="00605E90" w:rsidRDefault="00605E90" w:rsidP="00605E90">
      <w:pPr>
        <w:pStyle w:val="Programskikod"/>
      </w:pPr>
      <w:r>
        <w:t xml:space="preserve">    131072     12251        0.056249</w:t>
      </w:r>
    </w:p>
    <w:p w14:paraId="6FECE60E" w14:textId="77777777" w:rsidR="00605E90" w:rsidRDefault="00605E90" w:rsidP="00605E90">
      <w:pPr>
        <w:pStyle w:val="Programskikod"/>
      </w:pPr>
    </w:p>
    <w:p w14:paraId="6E428950" w14:textId="77777777" w:rsidR="00605E90" w:rsidRDefault="00605E90" w:rsidP="00605E90">
      <w:pPr>
        <w:pStyle w:val="Programskikod"/>
      </w:pPr>
      <w:r>
        <w:t>PRIME_TEST</w:t>
      </w:r>
    </w:p>
    <w:p w14:paraId="099AC75D" w14:textId="77777777" w:rsidR="00605E90" w:rsidRDefault="00605E90" w:rsidP="00605E90">
      <w:pPr>
        <w:pStyle w:val="Programskikod"/>
      </w:pPr>
      <w:r>
        <w:t xml:space="preserve">  Normal end of execution.</w:t>
      </w:r>
    </w:p>
    <w:p w14:paraId="11DEF3A9" w14:textId="77777777" w:rsidR="00605E90" w:rsidRDefault="00605E90" w:rsidP="00605E90">
      <w:pPr>
        <w:pStyle w:val="Programskikod"/>
      </w:pPr>
    </w:p>
    <w:p w14:paraId="313648B4" w14:textId="77777777" w:rsidR="00605E90" w:rsidRDefault="00605E90" w:rsidP="00605E90">
      <w:pPr>
        <w:pStyle w:val="Programskikod"/>
      </w:pPr>
      <w:r>
        <w:t>19 January 2023 12:37:42 AM</w:t>
      </w:r>
    </w:p>
    <w:p w14:paraId="0A8FDE9C" w14:textId="77777777" w:rsidR="00605E90" w:rsidRDefault="00605E90" w:rsidP="00605E90">
      <w:pPr>
        <w:pStyle w:val="Programskikod"/>
      </w:pPr>
      <w:r>
        <w:t>19 January 2023 12:37:42 AM</w:t>
      </w:r>
    </w:p>
    <w:p w14:paraId="4C5BC982" w14:textId="77777777" w:rsidR="00605E90" w:rsidRDefault="00605E90" w:rsidP="00605E90">
      <w:pPr>
        <w:pStyle w:val="Programskikod"/>
      </w:pPr>
    </w:p>
    <w:p w14:paraId="784E5AF6" w14:textId="77777777" w:rsidR="00605E90" w:rsidRDefault="00605E90" w:rsidP="00605E90">
      <w:pPr>
        <w:pStyle w:val="Programskikod"/>
      </w:pPr>
      <w:r>
        <w:t>PRIME TEST</w:t>
      </w:r>
    </w:p>
    <w:p w14:paraId="71048E4B" w14:textId="77777777" w:rsidR="00605E90" w:rsidRDefault="00605E90" w:rsidP="00605E90">
      <w:pPr>
        <w:pStyle w:val="Programskikod"/>
      </w:pPr>
    </w:p>
    <w:p w14:paraId="56D3C80F" w14:textId="77777777" w:rsidR="00605E90" w:rsidRDefault="00605E90" w:rsidP="00605E90">
      <w:pPr>
        <w:pStyle w:val="Programskikod"/>
      </w:pPr>
      <w:r>
        <w:t xml:space="preserve">  Call PRIME_NUMBER to count the primes from 1 to N.</w:t>
      </w:r>
    </w:p>
    <w:p w14:paraId="15AEC82F" w14:textId="77777777" w:rsidR="00605E90" w:rsidRDefault="00605E90" w:rsidP="00605E90">
      <w:pPr>
        <w:pStyle w:val="Programskikod"/>
      </w:pPr>
    </w:p>
    <w:p w14:paraId="6D4279A7" w14:textId="77777777" w:rsidR="00605E90" w:rsidRDefault="00605E90" w:rsidP="00605E90">
      <w:pPr>
        <w:pStyle w:val="Programskikod"/>
      </w:pPr>
      <w:r>
        <w:t xml:space="preserve">         N        Pi          Time</w:t>
      </w:r>
    </w:p>
    <w:p w14:paraId="2A41FFEB" w14:textId="77777777" w:rsidR="00605E90" w:rsidRDefault="00605E90" w:rsidP="00605E90">
      <w:pPr>
        <w:pStyle w:val="Programskikod"/>
      </w:pPr>
    </w:p>
    <w:p w14:paraId="4103A4C6" w14:textId="77777777" w:rsidR="00605E90" w:rsidRDefault="00605E90" w:rsidP="00605E90">
      <w:pPr>
        <w:pStyle w:val="Programskikod"/>
      </w:pPr>
      <w:r>
        <w:t xml:space="preserve">         5         3        0.053804</w:t>
      </w:r>
    </w:p>
    <w:p w14:paraId="43D527EE" w14:textId="77777777" w:rsidR="00605E90" w:rsidRDefault="00605E90" w:rsidP="00605E90">
      <w:pPr>
        <w:pStyle w:val="Programskikod"/>
      </w:pPr>
      <w:r>
        <w:t xml:space="preserve">        50        15        0.000089</w:t>
      </w:r>
    </w:p>
    <w:p w14:paraId="6369B3CB" w14:textId="77777777" w:rsidR="00605E90" w:rsidRDefault="00605E90" w:rsidP="00605E90">
      <w:pPr>
        <w:pStyle w:val="Programskikod"/>
      </w:pPr>
      <w:r>
        <w:t xml:space="preserve">       500        95        0.000142</w:t>
      </w:r>
    </w:p>
    <w:p w14:paraId="692366E2" w14:textId="77777777" w:rsidR="00605E90" w:rsidRDefault="00605E90" w:rsidP="00605E90">
      <w:pPr>
        <w:pStyle w:val="Programskikod"/>
      </w:pPr>
      <w:r>
        <w:t xml:space="preserve">      5000       669        0.000802</w:t>
      </w:r>
    </w:p>
    <w:p w14:paraId="0E2EDAC6" w14:textId="77777777" w:rsidR="00605E90" w:rsidRDefault="00605E90" w:rsidP="00605E90">
      <w:pPr>
        <w:pStyle w:val="Programskikod"/>
      </w:pPr>
      <w:r>
        <w:t xml:space="preserve">     50000      5133        0.010586</w:t>
      </w:r>
    </w:p>
    <w:p w14:paraId="368B9C45" w14:textId="77777777" w:rsidR="00605E90" w:rsidRDefault="00605E90" w:rsidP="00605E90">
      <w:pPr>
        <w:pStyle w:val="Programskikod"/>
      </w:pPr>
      <w:r>
        <w:t xml:space="preserve">    500000     41538        0.668534</w:t>
      </w:r>
    </w:p>
    <w:p w14:paraId="24F6E1B4" w14:textId="77777777" w:rsidR="00605E90" w:rsidRDefault="00605E90" w:rsidP="00605E90">
      <w:pPr>
        <w:pStyle w:val="Programskikod"/>
      </w:pPr>
    </w:p>
    <w:p w14:paraId="2E3D79AD" w14:textId="77777777" w:rsidR="00605E90" w:rsidRDefault="00605E90" w:rsidP="00605E90">
      <w:pPr>
        <w:pStyle w:val="Programskikod"/>
      </w:pPr>
      <w:r>
        <w:lastRenderedPageBreak/>
        <w:t>PRIME_TEST</w:t>
      </w:r>
    </w:p>
    <w:p w14:paraId="0771C009" w14:textId="77777777" w:rsidR="00605E90" w:rsidRDefault="00605E90" w:rsidP="00605E90">
      <w:pPr>
        <w:pStyle w:val="Programskikod"/>
      </w:pPr>
      <w:r>
        <w:t xml:space="preserve">  Normal end of execution.</w:t>
      </w:r>
    </w:p>
    <w:p w14:paraId="31E0D91C" w14:textId="77777777" w:rsidR="00605E90" w:rsidRDefault="00605E90" w:rsidP="00605E90">
      <w:pPr>
        <w:pStyle w:val="Programskikod"/>
      </w:pPr>
    </w:p>
    <w:p w14:paraId="19F5D7B9" w14:textId="77777777" w:rsidR="00605E90" w:rsidRDefault="00605E90" w:rsidP="00605E90">
      <w:pPr>
        <w:pStyle w:val="Programskikod"/>
      </w:pPr>
      <w:r>
        <w:t>19 January 2023 12:37:43 AM</w:t>
      </w:r>
    </w:p>
    <w:p w14:paraId="076191CD" w14:textId="77777777" w:rsidR="00605E90" w:rsidRDefault="00605E90" w:rsidP="00605E90">
      <w:pPr>
        <w:pStyle w:val="Programskikod"/>
      </w:pPr>
      <w:r>
        <w:t>19 January 2023 12:37:43 AM</w:t>
      </w:r>
    </w:p>
    <w:p w14:paraId="452324C9" w14:textId="77777777" w:rsidR="00605E90" w:rsidRDefault="00605E90" w:rsidP="00605E90">
      <w:pPr>
        <w:pStyle w:val="Programskikod"/>
      </w:pPr>
    </w:p>
    <w:p w14:paraId="70471F83" w14:textId="77777777" w:rsidR="00605E90" w:rsidRDefault="00605E90" w:rsidP="00605E90">
      <w:pPr>
        <w:pStyle w:val="Programskikod"/>
      </w:pPr>
      <w:r>
        <w:t>PRIME TEST</w:t>
      </w:r>
    </w:p>
    <w:p w14:paraId="7390E564" w14:textId="77777777" w:rsidR="00605E90" w:rsidRDefault="00605E90" w:rsidP="00605E90">
      <w:pPr>
        <w:pStyle w:val="Programskikod"/>
      </w:pPr>
    </w:p>
    <w:p w14:paraId="18BD1076" w14:textId="77777777" w:rsidR="00605E90" w:rsidRDefault="00605E90" w:rsidP="00605E90">
      <w:pPr>
        <w:pStyle w:val="Programskikod"/>
      </w:pPr>
      <w:r>
        <w:t xml:space="preserve">  Call PRIME_NUMBER to count the primes from 1 to N.</w:t>
      </w:r>
    </w:p>
    <w:p w14:paraId="282D3E55" w14:textId="77777777" w:rsidR="00605E90" w:rsidRDefault="00605E90" w:rsidP="00605E90">
      <w:pPr>
        <w:pStyle w:val="Programskikod"/>
      </w:pPr>
    </w:p>
    <w:p w14:paraId="6ABD16F2" w14:textId="77777777" w:rsidR="00605E90" w:rsidRDefault="00605E90" w:rsidP="00605E90">
      <w:pPr>
        <w:pStyle w:val="Programskikod"/>
      </w:pPr>
      <w:r>
        <w:t xml:space="preserve">         N        Pi          Time</w:t>
      </w:r>
    </w:p>
    <w:p w14:paraId="73263A79" w14:textId="77777777" w:rsidR="00605E90" w:rsidRDefault="00605E90" w:rsidP="00605E90">
      <w:pPr>
        <w:pStyle w:val="Programskikod"/>
      </w:pPr>
    </w:p>
    <w:p w14:paraId="1C9E17C4" w14:textId="77777777" w:rsidR="00605E90" w:rsidRDefault="00605E90" w:rsidP="00605E90">
      <w:pPr>
        <w:pStyle w:val="Programskikod"/>
      </w:pPr>
      <w:r>
        <w:t xml:space="preserve">         1         0        0.044637</w:t>
      </w:r>
    </w:p>
    <w:p w14:paraId="78026B94" w14:textId="77777777" w:rsidR="00605E90" w:rsidRDefault="00605E90" w:rsidP="00605E90">
      <w:pPr>
        <w:pStyle w:val="Programskikod"/>
      </w:pPr>
      <w:r>
        <w:t xml:space="preserve">         4         2        0.000082</w:t>
      </w:r>
    </w:p>
    <w:p w14:paraId="0FE60182" w14:textId="77777777" w:rsidR="00605E90" w:rsidRDefault="00605E90" w:rsidP="00605E90">
      <w:pPr>
        <w:pStyle w:val="Programskikod"/>
      </w:pPr>
      <w:r>
        <w:t xml:space="preserve">        16         6        0.000086</w:t>
      </w:r>
    </w:p>
    <w:p w14:paraId="05D48BB5" w14:textId="77777777" w:rsidR="00605E90" w:rsidRDefault="00605E90" w:rsidP="00605E90">
      <w:pPr>
        <w:pStyle w:val="Programskikod"/>
      </w:pPr>
      <w:r>
        <w:t xml:space="preserve">        64        18        0.000093</w:t>
      </w:r>
    </w:p>
    <w:p w14:paraId="46004A10" w14:textId="77777777" w:rsidR="00605E90" w:rsidRDefault="00605E90" w:rsidP="00605E90">
      <w:pPr>
        <w:pStyle w:val="Programskikod"/>
      </w:pPr>
      <w:r>
        <w:t xml:space="preserve">       256        54        0.000108</w:t>
      </w:r>
    </w:p>
    <w:p w14:paraId="14262134" w14:textId="77777777" w:rsidR="00605E90" w:rsidRDefault="00605E90" w:rsidP="00605E90">
      <w:pPr>
        <w:pStyle w:val="Programskikod"/>
      </w:pPr>
      <w:r>
        <w:t xml:space="preserve">      1024       172        0.000197</w:t>
      </w:r>
    </w:p>
    <w:p w14:paraId="15D4961E" w14:textId="77777777" w:rsidR="00605E90" w:rsidRDefault="00605E90" w:rsidP="00605E90">
      <w:pPr>
        <w:pStyle w:val="Programskikod"/>
      </w:pPr>
      <w:r>
        <w:t xml:space="preserve">      4096       564        0.000622</w:t>
      </w:r>
    </w:p>
    <w:p w14:paraId="178FC8A7" w14:textId="77777777" w:rsidR="00605E90" w:rsidRDefault="00605E90" w:rsidP="00605E90">
      <w:pPr>
        <w:pStyle w:val="Programskikod"/>
      </w:pPr>
      <w:r>
        <w:t xml:space="preserve">     16384      1900        0.002336</w:t>
      </w:r>
    </w:p>
    <w:p w14:paraId="02117AA6" w14:textId="77777777" w:rsidR="00605E90" w:rsidRDefault="00605E90" w:rsidP="00605E90">
      <w:pPr>
        <w:pStyle w:val="Programskikod"/>
      </w:pPr>
      <w:r>
        <w:t xml:space="preserve">     65536      6542        0.015649</w:t>
      </w:r>
    </w:p>
    <w:p w14:paraId="739AECD2" w14:textId="77777777" w:rsidR="00605E90" w:rsidRDefault="00605E90" w:rsidP="00605E90">
      <w:pPr>
        <w:pStyle w:val="Programskikod"/>
      </w:pPr>
    </w:p>
    <w:p w14:paraId="197C2F2D" w14:textId="77777777" w:rsidR="00605E90" w:rsidRDefault="00605E90" w:rsidP="00605E90">
      <w:pPr>
        <w:pStyle w:val="Programskikod"/>
      </w:pPr>
      <w:r>
        <w:t>PRIME_TEST</w:t>
      </w:r>
    </w:p>
    <w:p w14:paraId="4C2A97B4" w14:textId="77777777" w:rsidR="00605E90" w:rsidRDefault="00605E90" w:rsidP="00605E90">
      <w:pPr>
        <w:pStyle w:val="Programskikod"/>
      </w:pPr>
      <w:r>
        <w:t xml:space="preserve">  Normal end of execution.</w:t>
      </w:r>
    </w:p>
    <w:p w14:paraId="190AC3BD" w14:textId="77777777" w:rsidR="00605E90" w:rsidRDefault="00605E90" w:rsidP="00605E90">
      <w:pPr>
        <w:pStyle w:val="Programskikod"/>
      </w:pPr>
    </w:p>
    <w:p w14:paraId="4D03D9FD" w14:textId="77777777" w:rsidR="00605E90" w:rsidRDefault="00605E90" w:rsidP="00605E90">
      <w:pPr>
        <w:pStyle w:val="Programskikod"/>
      </w:pPr>
      <w:r>
        <w:t>19 January 2023 12:37:43 AM</w:t>
      </w:r>
    </w:p>
    <w:p w14:paraId="27CE9ED2" w14:textId="77777777" w:rsidR="00605E90" w:rsidRDefault="00605E90" w:rsidP="00605E90">
      <w:pPr>
        <w:pStyle w:val="Programskikod"/>
      </w:pPr>
      <w:r>
        <w:t>19 January 2023 12:37:43 AM</w:t>
      </w:r>
    </w:p>
    <w:p w14:paraId="3CAFA4F2" w14:textId="77777777" w:rsidR="00605E90" w:rsidRDefault="00605E90" w:rsidP="00605E90">
      <w:pPr>
        <w:pStyle w:val="Programskikod"/>
      </w:pPr>
    </w:p>
    <w:p w14:paraId="3957BCC5" w14:textId="77777777" w:rsidR="00605E90" w:rsidRDefault="00605E90" w:rsidP="00605E90">
      <w:pPr>
        <w:pStyle w:val="Programskikod"/>
      </w:pPr>
      <w:r>
        <w:t>PRIME TEST</w:t>
      </w:r>
    </w:p>
    <w:p w14:paraId="75F197C5" w14:textId="77777777" w:rsidR="00605E90" w:rsidRDefault="00605E90" w:rsidP="00605E90">
      <w:pPr>
        <w:pStyle w:val="Programskikod"/>
      </w:pPr>
    </w:p>
    <w:p w14:paraId="50586856" w14:textId="77777777" w:rsidR="00605E90" w:rsidRDefault="00605E90" w:rsidP="00605E90">
      <w:pPr>
        <w:pStyle w:val="Programskikod"/>
      </w:pPr>
      <w:r>
        <w:t xml:space="preserve">  Call PRIME_NUMBER to count the primes from 1 to N.</w:t>
      </w:r>
    </w:p>
    <w:p w14:paraId="6AA78A2D" w14:textId="77777777" w:rsidR="00605E90" w:rsidRDefault="00605E90" w:rsidP="00605E90">
      <w:pPr>
        <w:pStyle w:val="Programskikod"/>
      </w:pPr>
    </w:p>
    <w:p w14:paraId="386CBF82" w14:textId="77777777" w:rsidR="00605E90" w:rsidRDefault="00605E90" w:rsidP="00605E90">
      <w:pPr>
        <w:pStyle w:val="Programskikod"/>
      </w:pPr>
      <w:r>
        <w:t xml:space="preserve">         N        Pi          Time</w:t>
      </w:r>
    </w:p>
    <w:p w14:paraId="3EFBABED" w14:textId="77777777" w:rsidR="00605E90" w:rsidRDefault="00605E90" w:rsidP="00605E90">
      <w:pPr>
        <w:pStyle w:val="Programskikod"/>
      </w:pPr>
    </w:p>
    <w:p w14:paraId="57FF8ACC" w14:textId="77777777" w:rsidR="00605E90" w:rsidRDefault="00605E90" w:rsidP="00605E90">
      <w:pPr>
        <w:pStyle w:val="Programskikod"/>
      </w:pPr>
      <w:r>
        <w:t xml:space="preserve">         1         0        0.000001</w:t>
      </w:r>
    </w:p>
    <w:p w14:paraId="017C9CF0" w14:textId="77777777" w:rsidR="00605E90" w:rsidRDefault="00605E90" w:rsidP="00605E90">
      <w:pPr>
        <w:pStyle w:val="Programskikod"/>
      </w:pPr>
      <w:r>
        <w:t xml:space="preserve">         2         1        0.000000</w:t>
      </w:r>
    </w:p>
    <w:p w14:paraId="249D5B16" w14:textId="77777777" w:rsidR="00605E90" w:rsidRDefault="00605E90" w:rsidP="00605E90">
      <w:pPr>
        <w:pStyle w:val="Programskikod"/>
      </w:pPr>
      <w:r>
        <w:t xml:space="preserve">         4         2        0.000000</w:t>
      </w:r>
    </w:p>
    <w:p w14:paraId="43BC21CD" w14:textId="77777777" w:rsidR="00605E90" w:rsidRDefault="00605E90" w:rsidP="00605E90">
      <w:pPr>
        <w:pStyle w:val="Programskikod"/>
      </w:pPr>
      <w:r>
        <w:t xml:space="preserve">         8         4        0.000000</w:t>
      </w:r>
    </w:p>
    <w:p w14:paraId="23698D67" w14:textId="77777777" w:rsidR="00605E90" w:rsidRDefault="00605E90" w:rsidP="00605E90">
      <w:pPr>
        <w:pStyle w:val="Programskikod"/>
      </w:pPr>
      <w:r>
        <w:t xml:space="preserve">        16         6        0.000000</w:t>
      </w:r>
    </w:p>
    <w:p w14:paraId="236274FF" w14:textId="77777777" w:rsidR="00605E90" w:rsidRDefault="00605E90" w:rsidP="00605E90">
      <w:pPr>
        <w:pStyle w:val="Programskikod"/>
      </w:pPr>
      <w:r>
        <w:lastRenderedPageBreak/>
        <w:t xml:space="preserve">        32        11        0.000001</w:t>
      </w:r>
    </w:p>
    <w:p w14:paraId="132F268B" w14:textId="77777777" w:rsidR="00605E90" w:rsidRDefault="00605E90" w:rsidP="00605E90">
      <w:pPr>
        <w:pStyle w:val="Programskikod"/>
      </w:pPr>
      <w:r>
        <w:t xml:space="preserve">        64        18        0.000001</w:t>
      </w:r>
    </w:p>
    <w:p w14:paraId="12E6560D" w14:textId="77777777" w:rsidR="00605E90" w:rsidRDefault="00605E90" w:rsidP="00605E90">
      <w:pPr>
        <w:pStyle w:val="Programskikod"/>
      </w:pPr>
      <w:r>
        <w:t xml:space="preserve">       128        31        0.000003</w:t>
      </w:r>
    </w:p>
    <w:p w14:paraId="297FE300" w14:textId="77777777" w:rsidR="00605E90" w:rsidRDefault="00605E90" w:rsidP="00605E90">
      <w:pPr>
        <w:pStyle w:val="Programskikod"/>
      </w:pPr>
      <w:r>
        <w:t xml:space="preserve">       256        54        0.000009</w:t>
      </w:r>
    </w:p>
    <w:p w14:paraId="2A344C45" w14:textId="77777777" w:rsidR="00605E90" w:rsidRDefault="00605E90" w:rsidP="00605E90">
      <w:pPr>
        <w:pStyle w:val="Programskikod"/>
      </w:pPr>
      <w:r>
        <w:t xml:space="preserve">       512        97        0.000032</w:t>
      </w:r>
    </w:p>
    <w:p w14:paraId="335EC1AB" w14:textId="77777777" w:rsidR="00605E90" w:rsidRDefault="00605E90" w:rsidP="00605E90">
      <w:pPr>
        <w:pStyle w:val="Programskikod"/>
      </w:pPr>
      <w:r>
        <w:t xml:space="preserve">      1024       172        0.000113</w:t>
      </w:r>
    </w:p>
    <w:p w14:paraId="5538855A" w14:textId="77777777" w:rsidR="00605E90" w:rsidRDefault="00605E90" w:rsidP="00605E90">
      <w:pPr>
        <w:pStyle w:val="Programskikod"/>
      </w:pPr>
      <w:r>
        <w:t xml:space="preserve">      2048       309        0.000403</w:t>
      </w:r>
    </w:p>
    <w:p w14:paraId="7460AB6D" w14:textId="77777777" w:rsidR="00605E90" w:rsidRDefault="00605E90" w:rsidP="00605E90">
      <w:pPr>
        <w:pStyle w:val="Programskikod"/>
      </w:pPr>
      <w:r>
        <w:t xml:space="preserve">      4096       564        0.001480</w:t>
      </w:r>
    </w:p>
    <w:p w14:paraId="3B9D7DB8" w14:textId="77777777" w:rsidR="00605E90" w:rsidRDefault="00605E90" w:rsidP="00605E90">
      <w:pPr>
        <w:pStyle w:val="Programskikod"/>
      </w:pPr>
      <w:r>
        <w:t xml:space="preserve">      8192      1028        0.005144</w:t>
      </w:r>
    </w:p>
    <w:p w14:paraId="23ECBEE8" w14:textId="77777777" w:rsidR="00605E90" w:rsidRDefault="00605E90" w:rsidP="00605E90">
      <w:pPr>
        <w:pStyle w:val="Programskikod"/>
      </w:pPr>
      <w:r>
        <w:t xml:space="preserve">     16384      1900        0.018555</w:t>
      </w:r>
    </w:p>
    <w:p w14:paraId="4C649390" w14:textId="77777777" w:rsidR="00605E90" w:rsidRDefault="00605E90" w:rsidP="00605E90">
      <w:pPr>
        <w:pStyle w:val="Programskikod"/>
      </w:pPr>
      <w:r>
        <w:t xml:space="preserve">     32768      3512        0.068269</w:t>
      </w:r>
    </w:p>
    <w:p w14:paraId="497DC784" w14:textId="77777777" w:rsidR="00605E90" w:rsidRDefault="00605E90" w:rsidP="00605E90">
      <w:pPr>
        <w:pStyle w:val="Programskikod"/>
      </w:pPr>
      <w:r>
        <w:t xml:space="preserve">     65536      6542        0.256072</w:t>
      </w:r>
    </w:p>
    <w:p w14:paraId="795BE260" w14:textId="77777777" w:rsidR="00605E90" w:rsidRDefault="00605E90" w:rsidP="00605E90">
      <w:pPr>
        <w:pStyle w:val="Programskikod"/>
      </w:pPr>
      <w:r>
        <w:t xml:space="preserve">    131072     12251        0.957547</w:t>
      </w:r>
    </w:p>
    <w:p w14:paraId="55086B65" w14:textId="77777777" w:rsidR="00605E90" w:rsidRDefault="00605E90" w:rsidP="00605E90">
      <w:pPr>
        <w:pStyle w:val="Programskikod"/>
      </w:pPr>
    </w:p>
    <w:p w14:paraId="3F0CD889" w14:textId="77777777" w:rsidR="00605E90" w:rsidRDefault="00605E90" w:rsidP="00605E90">
      <w:pPr>
        <w:pStyle w:val="Programskikod"/>
      </w:pPr>
      <w:r>
        <w:t>PRIME_TEST</w:t>
      </w:r>
    </w:p>
    <w:p w14:paraId="6ADBC740" w14:textId="77777777" w:rsidR="00605E90" w:rsidRDefault="00605E90" w:rsidP="00605E90">
      <w:pPr>
        <w:pStyle w:val="Programskikod"/>
      </w:pPr>
      <w:r>
        <w:t xml:space="preserve">  Normal end of execution.</w:t>
      </w:r>
    </w:p>
    <w:p w14:paraId="0C77C708" w14:textId="77777777" w:rsidR="00605E90" w:rsidRDefault="00605E90" w:rsidP="00605E90">
      <w:pPr>
        <w:pStyle w:val="Programskikod"/>
      </w:pPr>
    </w:p>
    <w:p w14:paraId="6A1B3D38" w14:textId="77777777" w:rsidR="00605E90" w:rsidRDefault="00605E90" w:rsidP="00605E90">
      <w:pPr>
        <w:pStyle w:val="Programskikod"/>
      </w:pPr>
      <w:r>
        <w:t>19 January 2023 12:37:45 AM</w:t>
      </w:r>
    </w:p>
    <w:p w14:paraId="320879D7" w14:textId="77777777" w:rsidR="00605E90" w:rsidRDefault="00605E90" w:rsidP="00605E90">
      <w:pPr>
        <w:pStyle w:val="Programskikod"/>
      </w:pPr>
      <w:r>
        <w:t>19 January 2023 12:37:45 AM</w:t>
      </w:r>
    </w:p>
    <w:p w14:paraId="0A37078C" w14:textId="77777777" w:rsidR="00605E90" w:rsidRDefault="00605E90" w:rsidP="00605E90">
      <w:pPr>
        <w:pStyle w:val="Programskikod"/>
      </w:pPr>
    </w:p>
    <w:p w14:paraId="7C29428C" w14:textId="77777777" w:rsidR="00605E90" w:rsidRDefault="00605E90" w:rsidP="00605E90">
      <w:pPr>
        <w:pStyle w:val="Programskikod"/>
      </w:pPr>
      <w:r>
        <w:t>PRIME TEST</w:t>
      </w:r>
    </w:p>
    <w:p w14:paraId="55EAFA02" w14:textId="77777777" w:rsidR="00605E90" w:rsidRDefault="00605E90" w:rsidP="00605E90">
      <w:pPr>
        <w:pStyle w:val="Programskikod"/>
      </w:pPr>
    </w:p>
    <w:p w14:paraId="3285F006" w14:textId="77777777" w:rsidR="00605E90" w:rsidRDefault="00605E90" w:rsidP="00605E90">
      <w:pPr>
        <w:pStyle w:val="Programskikod"/>
      </w:pPr>
      <w:r>
        <w:t xml:space="preserve">  Call PRIME_NUMBER to count the primes from 1 to N.</w:t>
      </w:r>
    </w:p>
    <w:p w14:paraId="5755F317" w14:textId="77777777" w:rsidR="00605E90" w:rsidRDefault="00605E90" w:rsidP="00605E90">
      <w:pPr>
        <w:pStyle w:val="Programskikod"/>
      </w:pPr>
    </w:p>
    <w:p w14:paraId="175B9C30" w14:textId="77777777" w:rsidR="00605E90" w:rsidRDefault="00605E90" w:rsidP="00605E90">
      <w:pPr>
        <w:pStyle w:val="Programskikod"/>
      </w:pPr>
      <w:r>
        <w:t xml:space="preserve">         N        Pi          Time</w:t>
      </w:r>
    </w:p>
    <w:p w14:paraId="3083A751" w14:textId="77777777" w:rsidR="00605E90" w:rsidRDefault="00605E90" w:rsidP="00605E90">
      <w:pPr>
        <w:pStyle w:val="Programskikod"/>
      </w:pPr>
    </w:p>
    <w:p w14:paraId="45B6AC03" w14:textId="77777777" w:rsidR="00605E90" w:rsidRDefault="00605E90" w:rsidP="00605E90">
      <w:pPr>
        <w:pStyle w:val="Programskikod"/>
      </w:pPr>
      <w:r>
        <w:t xml:space="preserve">         5         3        0.000000</w:t>
      </w:r>
    </w:p>
    <w:p w14:paraId="0BF1C3EA" w14:textId="77777777" w:rsidR="00605E90" w:rsidRDefault="00605E90" w:rsidP="00605E90">
      <w:pPr>
        <w:pStyle w:val="Programskikod"/>
      </w:pPr>
      <w:r>
        <w:t xml:space="preserve">        50        15        0.000000</w:t>
      </w:r>
    </w:p>
    <w:p w14:paraId="54F58CCC" w14:textId="77777777" w:rsidR="00605E90" w:rsidRDefault="00605E90" w:rsidP="00605E90">
      <w:pPr>
        <w:pStyle w:val="Programskikod"/>
      </w:pPr>
      <w:r>
        <w:t xml:space="preserve">       500        95        0.000029</w:t>
      </w:r>
    </w:p>
    <w:p w14:paraId="6B274F10" w14:textId="77777777" w:rsidR="00605E90" w:rsidRDefault="00605E90" w:rsidP="00605E90">
      <w:pPr>
        <w:pStyle w:val="Programskikod"/>
      </w:pPr>
      <w:r>
        <w:t xml:space="preserve">      5000       669        0.002024</w:t>
      </w:r>
    </w:p>
    <w:p w14:paraId="5E111AA9" w14:textId="77777777" w:rsidR="00605E90" w:rsidRDefault="00605E90" w:rsidP="00605E90">
      <w:pPr>
        <w:pStyle w:val="Programskikod"/>
      </w:pPr>
      <w:r>
        <w:t xml:space="preserve">     50000      5133        0.152914</w:t>
      </w:r>
    </w:p>
    <w:p w14:paraId="5138BD5B" w14:textId="77777777" w:rsidR="00605E90" w:rsidRDefault="00605E90" w:rsidP="00605E90">
      <w:pPr>
        <w:pStyle w:val="Programskikod"/>
      </w:pPr>
      <w:r>
        <w:t xml:space="preserve">    500000     41538       12.550401</w:t>
      </w:r>
    </w:p>
    <w:p w14:paraId="08C51E7C" w14:textId="77777777" w:rsidR="00605E90" w:rsidRDefault="00605E90" w:rsidP="00605E90">
      <w:pPr>
        <w:pStyle w:val="Programskikod"/>
      </w:pPr>
    </w:p>
    <w:p w14:paraId="0D2F2709" w14:textId="77777777" w:rsidR="00605E90" w:rsidRDefault="00605E90" w:rsidP="00605E90">
      <w:pPr>
        <w:pStyle w:val="Programskikod"/>
      </w:pPr>
      <w:r>
        <w:t>PRIME_TEST</w:t>
      </w:r>
    </w:p>
    <w:p w14:paraId="64F92948" w14:textId="77777777" w:rsidR="00605E90" w:rsidRDefault="00605E90" w:rsidP="00605E90">
      <w:pPr>
        <w:pStyle w:val="Programskikod"/>
      </w:pPr>
      <w:r>
        <w:t xml:space="preserve">  Normal end of execution.</w:t>
      </w:r>
    </w:p>
    <w:p w14:paraId="45B1A505" w14:textId="77777777" w:rsidR="00605E90" w:rsidRDefault="00605E90" w:rsidP="00605E90">
      <w:pPr>
        <w:pStyle w:val="Programskikod"/>
      </w:pPr>
    </w:p>
    <w:p w14:paraId="4B147FF1" w14:textId="77777777" w:rsidR="00605E90" w:rsidRDefault="00605E90" w:rsidP="00605E90">
      <w:pPr>
        <w:pStyle w:val="Programskikod"/>
      </w:pPr>
      <w:r>
        <w:t>19 January 2023 12:37:57 AM</w:t>
      </w:r>
    </w:p>
    <w:p w14:paraId="6C7D1332" w14:textId="77777777" w:rsidR="00605E90" w:rsidRDefault="00605E90" w:rsidP="00605E90">
      <w:pPr>
        <w:pStyle w:val="Programskikod"/>
      </w:pPr>
      <w:r>
        <w:t>19 January 2023 12:37:57 AM</w:t>
      </w:r>
    </w:p>
    <w:p w14:paraId="15564C6B" w14:textId="77777777" w:rsidR="00605E90" w:rsidRDefault="00605E90" w:rsidP="00605E90">
      <w:pPr>
        <w:pStyle w:val="Programskikod"/>
      </w:pPr>
    </w:p>
    <w:p w14:paraId="2ABE640A" w14:textId="77777777" w:rsidR="00605E90" w:rsidRDefault="00605E90" w:rsidP="00605E90">
      <w:pPr>
        <w:pStyle w:val="Programskikod"/>
      </w:pPr>
      <w:r>
        <w:lastRenderedPageBreak/>
        <w:t>PRIME TEST</w:t>
      </w:r>
    </w:p>
    <w:p w14:paraId="65108BD4" w14:textId="77777777" w:rsidR="00605E90" w:rsidRDefault="00605E90" w:rsidP="00605E90">
      <w:pPr>
        <w:pStyle w:val="Programskikod"/>
      </w:pPr>
    </w:p>
    <w:p w14:paraId="46D126B2" w14:textId="77777777" w:rsidR="00605E90" w:rsidRDefault="00605E90" w:rsidP="00605E90">
      <w:pPr>
        <w:pStyle w:val="Programskikod"/>
      </w:pPr>
      <w:r>
        <w:t xml:space="preserve">  Call PRIME_NUMBER to count the primes from 1 to N.</w:t>
      </w:r>
    </w:p>
    <w:p w14:paraId="60C65CF8" w14:textId="77777777" w:rsidR="00605E90" w:rsidRDefault="00605E90" w:rsidP="00605E90">
      <w:pPr>
        <w:pStyle w:val="Programskikod"/>
      </w:pPr>
    </w:p>
    <w:p w14:paraId="34E97BEC" w14:textId="77777777" w:rsidR="00605E90" w:rsidRDefault="00605E90" w:rsidP="00605E90">
      <w:pPr>
        <w:pStyle w:val="Programskikod"/>
      </w:pPr>
      <w:r>
        <w:t xml:space="preserve">         N        Pi          Time</w:t>
      </w:r>
    </w:p>
    <w:p w14:paraId="7C43E0CD" w14:textId="77777777" w:rsidR="00605E90" w:rsidRDefault="00605E90" w:rsidP="00605E90">
      <w:pPr>
        <w:pStyle w:val="Programskikod"/>
      </w:pPr>
    </w:p>
    <w:p w14:paraId="53141108" w14:textId="77777777" w:rsidR="00605E90" w:rsidRDefault="00605E90" w:rsidP="00605E90">
      <w:pPr>
        <w:pStyle w:val="Programskikod"/>
      </w:pPr>
      <w:r>
        <w:t xml:space="preserve">         1         0        0.000001</w:t>
      </w:r>
    </w:p>
    <w:p w14:paraId="43DE43C9" w14:textId="77777777" w:rsidR="00605E90" w:rsidRDefault="00605E90" w:rsidP="00605E90">
      <w:pPr>
        <w:pStyle w:val="Programskikod"/>
      </w:pPr>
      <w:r>
        <w:t xml:space="preserve">         4         2        0.000000</w:t>
      </w:r>
    </w:p>
    <w:p w14:paraId="40DB54BB" w14:textId="77777777" w:rsidR="00605E90" w:rsidRDefault="00605E90" w:rsidP="00605E90">
      <w:pPr>
        <w:pStyle w:val="Programskikod"/>
      </w:pPr>
      <w:r>
        <w:t xml:space="preserve">        16         6        0.000001</w:t>
      </w:r>
    </w:p>
    <w:p w14:paraId="394E5430" w14:textId="77777777" w:rsidR="00605E90" w:rsidRDefault="00605E90" w:rsidP="00605E90">
      <w:pPr>
        <w:pStyle w:val="Programskikod"/>
      </w:pPr>
      <w:r>
        <w:t xml:space="preserve">        64        18        0.000001</w:t>
      </w:r>
    </w:p>
    <w:p w14:paraId="0D008F81" w14:textId="77777777" w:rsidR="00605E90" w:rsidRDefault="00605E90" w:rsidP="00605E90">
      <w:pPr>
        <w:pStyle w:val="Programskikod"/>
      </w:pPr>
      <w:r>
        <w:t xml:space="preserve">       256        54        0.000009</w:t>
      </w:r>
    </w:p>
    <w:p w14:paraId="698E0813" w14:textId="77777777" w:rsidR="00605E90" w:rsidRDefault="00605E90" w:rsidP="00605E90">
      <w:pPr>
        <w:pStyle w:val="Programskikod"/>
      </w:pPr>
      <w:r>
        <w:t xml:space="preserve">      1024       172        0.000109</w:t>
      </w:r>
    </w:p>
    <w:p w14:paraId="08D8B44C" w14:textId="77777777" w:rsidR="00605E90" w:rsidRDefault="00605E90" w:rsidP="00605E90">
      <w:pPr>
        <w:pStyle w:val="Programskikod"/>
      </w:pPr>
      <w:r>
        <w:t xml:space="preserve">      4096       564        0.001402</w:t>
      </w:r>
    </w:p>
    <w:p w14:paraId="7C897097" w14:textId="77777777" w:rsidR="00605E90" w:rsidRDefault="00605E90" w:rsidP="00605E90">
      <w:pPr>
        <w:pStyle w:val="Programskikod"/>
      </w:pPr>
      <w:r>
        <w:t xml:space="preserve">     16384      1900        0.018864</w:t>
      </w:r>
    </w:p>
    <w:p w14:paraId="3FB15EC5" w14:textId="77777777" w:rsidR="00605E90" w:rsidRDefault="00605E90" w:rsidP="00605E90">
      <w:pPr>
        <w:pStyle w:val="Programskikod"/>
      </w:pPr>
      <w:r>
        <w:t xml:space="preserve">     65536      6542        0.261888</w:t>
      </w:r>
    </w:p>
    <w:p w14:paraId="128D869B" w14:textId="77777777" w:rsidR="00605E90" w:rsidRDefault="00605E90" w:rsidP="00605E90">
      <w:pPr>
        <w:pStyle w:val="Programskikod"/>
      </w:pPr>
    </w:p>
    <w:p w14:paraId="5A71B662" w14:textId="77777777" w:rsidR="00605E90" w:rsidRDefault="00605E90" w:rsidP="00605E90">
      <w:pPr>
        <w:pStyle w:val="Programskikod"/>
      </w:pPr>
      <w:r>
        <w:t>PRIME_TEST</w:t>
      </w:r>
    </w:p>
    <w:p w14:paraId="576EB1C8" w14:textId="77777777" w:rsidR="00605E90" w:rsidRDefault="00605E90" w:rsidP="00605E90">
      <w:pPr>
        <w:pStyle w:val="Programskikod"/>
      </w:pPr>
      <w:r>
        <w:t xml:space="preserve">  Normal end of execution.</w:t>
      </w:r>
    </w:p>
    <w:p w14:paraId="4CA719E0" w14:textId="77777777" w:rsidR="00605E90" w:rsidRDefault="00605E90" w:rsidP="00605E90">
      <w:pPr>
        <w:pStyle w:val="Programskikod"/>
      </w:pPr>
    </w:p>
    <w:p w14:paraId="448D5694" w14:textId="41988682" w:rsidR="005D2BD1" w:rsidRDefault="00605E90" w:rsidP="00605E90">
      <w:pPr>
        <w:pStyle w:val="Programskikod"/>
      </w:pPr>
      <w:r>
        <w:t>19 January 2023 12:37:58 AM</w:t>
      </w:r>
    </w:p>
    <w:bookmarkEnd w:id="10"/>
    <w:p w14:paraId="5231F989" w14:textId="234131E5" w:rsidR="005B7DC8" w:rsidRPr="005B7DC8" w:rsidRDefault="005B7DC8" w:rsidP="005B7DC8">
      <w:pPr>
        <w:pStyle w:val="Oznakaslike"/>
        <w:rPr>
          <w:lang w:val="sr-Latn-RS"/>
        </w:rPr>
      </w:pPr>
      <w:r>
        <w:t xml:space="preserve">Listing 1. </w:t>
      </w:r>
      <w:bookmarkStart w:id="11" w:name="_Hlk119966352"/>
      <w:r w:rsidR="001D0217">
        <w:t>Paralelno neoptimizovano i optimizovano</w:t>
      </w:r>
      <w:r>
        <w:t xml:space="preserve"> izvršavanje </w:t>
      </w:r>
      <w:r w:rsidR="001D0217">
        <w:t>programa</w:t>
      </w:r>
      <w:r>
        <w:t xml:space="preserve"> </w:t>
      </w:r>
      <w:bookmarkEnd w:id="11"/>
    </w:p>
    <w:p w14:paraId="623EED27" w14:textId="77777777" w:rsidR="008C6536" w:rsidRDefault="00BB210B" w:rsidP="00BB210B">
      <w:pPr>
        <w:pStyle w:val="IIInivonaslova-Odeljak"/>
      </w:pPr>
      <w:bookmarkStart w:id="12" w:name="_Toc123061349"/>
      <w:r>
        <w:t>Grafici ubrzanja</w:t>
      </w:r>
      <w:bookmarkEnd w:id="12"/>
    </w:p>
    <w:p w14:paraId="231CCD68" w14:textId="611F7053" w:rsidR="005B7DC8" w:rsidRDefault="005B7DC8" w:rsidP="005B7DC8">
      <w:pPr>
        <w:pStyle w:val="Osnovnitekst"/>
      </w:pPr>
      <w:r>
        <w:t>U okviru ove sekcije su dati grafici ubrzanja u odnosu na sekvencijalnu implementaciju.</w:t>
      </w:r>
    </w:p>
    <w:p w14:paraId="76EA9FD8" w14:textId="4486A5A8" w:rsidR="00FD52EC" w:rsidRDefault="00605E90" w:rsidP="00FD52EC">
      <w:pPr>
        <w:pStyle w:val="Osnovnitekst"/>
        <w:keepNext/>
        <w:ind w:firstLine="0"/>
        <w:jc w:val="center"/>
      </w:pPr>
      <w:r>
        <w:rPr>
          <w:noProof/>
        </w:rPr>
        <w:drawing>
          <wp:inline distT="0" distB="0" distL="0" distR="0" wp14:anchorId="3685ADB6" wp14:editId="4165EBD8">
            <wp:extent cx="4572000" cy="2743200"/>
            <wp:effectExtent l="0" t="0" r="12700" b="12700"/>
            <wp:docPr id="6" name="Chart 6">
              <a:extLst xmlns:a="http://schemas.openxmlformats.org/drawingml/2006/main">
                <a:ext uri="{FF2B5EF4-FFF2-40B4-BE49-F238E27FC236}">
                  <a16:creationId xmlns:a16="http://schemas.microsoft.com/office/drawing/2014/main" id="{A2471A56-6778-7111-4D73-2B304B875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9492460" w14:textId="4EA2CBE1" w:rsidR="00F134E0" w:rsidRDefault="00FD52EC" w:rsidP="00FD52EC">
      <w:pPr>
        <w:pStyle w:val="Caption"/>
        <w:jc w:val="center"/>
        <w:rPr>
          <w:noProof/>
          <w:lang w:val="en-US"/>
        </w:rPr>
      </w:pPr>
      <w:r>
        <w:rPr>
          <w:noProof/>
          <w:lang w:val="sr-Latn-CS"/>
        </w:rPr>
        <w:t>Slika</w:t>
      </w:r>
      <w:r w:rsidRPr="00FD52EC">
        <w:rPr>
          <w:noProof/>
          <w:lang w:val="sr-Latn-CS"/>
        </w:rPr>
        <w:t xml:space="preserve"> 1. </w:t>
      </w:r>
      <w:bookmarkStart w:id="13" w:name="_Hlk119966575"/>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00F30854">
        <w:rPr>
          <w:noProof/>
          <w:lang w:val="sr-Latn-CS"/>
        </w:rPr>
        <w:t xml:space="preserve"> </w:t>
      </w:r>
      <w:r w:rsidR="00605E90">
        <w:rPr>
          <w:noProof/>
          <w:lang w:val="sr-Latn-CS"/>
        </w:rPr>
        <w:t>programa</w:t>
      </w:r>
      <w:r w:rsidRPr="00FD52EC">
        <w:rPr>
          <w:noProof/>
          <w:lang w:val="sr-Latn-CS"/>
        </w:rPr>
        <w:t xml:space="preserve"> </w:t>
      </w:r>
      <w:r w:rsidR="00F30854">
        <w:rPr>
          <w:noProof/>
          <w:lang w:val="sr-Latn-CS"/>
        </w:rPr>
        <w:t>programa</w:t>
      </w:r>
      <w:bookmarkEnd w:id="13"/>
      <w:r w:rsidR="00605E90">
        <w:rPr>
          <w:noProof/>
          <w:lang w:val="sr-Latn-CS"/>
        </w:rPr>
        <w:t>:</w:t>
      </w:r>
    </w:p>
    <w:p w14:paraId="2E7A3D60" w14:textId="4AC4E716" w:rsidR="005B7DC8" w:rsidRDefault="00F134E0" w:rsidP="00605E90">
      <w:pPr>
        <w:pStyle w:val="Caption"/>
        <w:jc w:val="center"/>
        <w:rPr>
          <w:noProof/>
          <w:lang w:val="en-US"/>
        </w:rPr>
      </w:pPr>
      <w:r>
        <w:rPr>
          <w:noProof/>
          <w:lang w:val="en-US"/>
        </w:rPr>
        <w:t>run 1 -</w:t>
      </w:r>
      <w:r w:rsidRPr="00F134E0">
        <w:rPr>
          <w:noProof/>
          <w:lang w:val="en-US"/>
        </w:rPr>
        <w:t>./prime 1 131072 2</w:t>
      </w:r>
      <w:r w:rsidR="00605E90">
        <w:rPr>
          <w:noProof/>
          <w:lang w:val="en-US"/>
        </w:rPr>
        <w:t xml:space="preserve">, </w:t>
      </w:r>
      <w:r>
        <w:rPr>
          <w:noProof/>
          <w:lang w:val="en-US"/>
        </w:rPr>
        <w:t xml:space="preserve">run 2 - </w:t>
      </w:r>
      <w:r w:rsidRPr="00F134E0">
        <w:rPr>
          <w:noProof/>
          <w:lang w:val="en-US"/>
        </w:rPr>
        <w:t xml:space="preserve"> ./prime 5 500000 10</w:t>
      </w:r>
      <w:r w:rsidR="00605E90">
        <w:rPr>
          <w:noProof/>
          <w:lang w:val="en-US"/>
        </w:rPr>
        <w:t xml:space="preserve">, </w:t>
      </w:r>
      <w:r>
        <w:rPr>
          <w:noProof/>
          <w:lang w:val="en-US"/>
        </w:rPr>
        <w:t xml:space="preserve">run 3 - </w:t>
      </w:r>
      <w:r w:rsidRPr="00F134E0">
        <w:rPr>
          <w:noProof/>
          <w:lang w:val="en-US"/>
        </w:rPr>
        <w:t xml:space="preserve"> ./prime 1 65536 4</w:t>
      </w:r>
      <w:r w:rsidR="00FD52EC">
        <w:rPr>
          <w:noProof/>
          <w:lang w:val="en-US"/>
        </w:rPr>
        <w:t xml:space="preserve"> </w:t>
      </w:r>
      <w:bookmarkEnd w:id="2"/>
    </w:p>
    <w:p w14:paraId="0397352E" w14:textId="72916352" w:rsidR="00F30854" w:rsidRDefault="00F30854" w:rsidP="00F134E0">
      <w:pPr>
        <w:rPr>
          <w:noProof/>
          <w:lang w:val="en-US"/>
        </w:rPr>
      </w:pPr>
      <w:r>
        <w:rPr>
          <w:lang w:val="en-US"/>
        </w:rPr>
        <w:lastRenderedPageBreak/>
        <w:tab/>
        <w:t xml:space="preserve">      </w:t>
      </w:r>
    </w:p>
    <w:p w14:paraId="44DA3E5C" w14:textId="77777777" w:rsidR="00F30854" w:rsidRPr="00F30854" w:rsidRDefault="00F30854" w:rsidP="00F30854">
      <w:pPr>
        <w:rPr>
          <w:lang w:val="en-US"/>
        </w:rPr>
      </w:pPr>
    </w:p>
    <w:p w14:paraId="5C09C3F2" w14:textId="006E687D" w:rsidR="008E4C5D" w:rsidRDefault="008E4C5D" w:rsidP="008E4C5D">
      <w:pPr>
        <w:pStyle w:val="IIInivonaslova-Odeljak"/>
        <w:rPr>
          <w:lang w:val="sr-Latn-RS"/>
        </w:rPr>
      </w:pPr>
      <w:bookmarkStart w:id="14" w:name="_Toc123061350"/>
      <w:r>
        <w:t>Diskusija dobijenih re</w:t>
      </w:r>
      <w:r>
        <w:rPr>
          <w:lang w:val="sr-Latn-RS"/>
        </w:rPr>
        <w:t>zultata</w:t>
      </w:r>
      <w:bookmarkEnd w:id="14"/>
    </w:p>
    <w:p w14:paraId="3A04883A" w14:textId="19F26039" w:rsidR="005F1258" w:rsidRDefault="00605E90" w:rsidP="008E4C5D">
      <w:pPr>
        <w:pStyle w:val="Osnovnitekst"/>
        <w:rPr>
          <w:lang w:val="sr-Latn-RS"/>
        </w:rPr>
      </w:pPr>
      <w:r>
        <w:t>Sa grafika mozemo uociti da sto je veci paralelni deo to je ubrzanje vece.</w:t>
      </w:r>
    </w:p>
    <w:bookmarkEnd w:id="3"/>
    <w:p w14:paraId="7F98A74A" w14:textId="1E56D0B3" w:rsidR="005F1258" w:rsidRDefault="005F1258" w:rsidP="008E4C5D">
      <w:pPr>
        <w:pStyle w:val="Osnovnitekst"/>
        <w:rPr>
          <w:lang w:val="sr-Latn-RS"/>
        </w:rPr>
      </w:pPr>
    </w:p>
    <w:p w14:paraId="03911E99" w14:textId="714F9691" w:rsidR="005F1258" w:rsidRDefault="005F1258" w:rsidP="008E4C5D">
      <w:pPr>
        <w:pStyle w:val="Osnovnitekst"/>
        <w:rPr>
          <w:lang w:val="sr-Latn-RS"/>
        </w:rPr>
      </w:pPr>
    </w:p>
    <w:p w14:paraId="3D5B0ADE" w14:textId="4A8621AF" w:rsidR="005F1258" w:rsidRDefault="005F1258" w:rsidP="001D0217">
      <w:pPr>
        <w:pStyle w:val="Osnovnitekst"/>
        <w:rPr>
          <w:lang w:val="sr-Latn-RS"/>
        </w:rPr>
      </w:pPr>
      <w:r>
        <w:rPr>
          <w:lang w:val="sr-Latn-RS"/>
        </w:rPr>
        <w:tab/>
      </w:r>
    </w:p>
    <w:p w14:paraId="00A6C8E5" w14:textId="59BB7B80" w:rsidR="00FB3538" w:rsidRPr="006B5373" w:rsidRDefault="00FB3538" w:rsidP="00FB3538">
      <w:pPr>
        <w:pStyle w:val="Inivonaslova-Poglavlje"/>
        <w:rPr>
          <w:lang w:val="sr-Latn-RS"/>
        </w:rPr>
      </w:pPr>
      <w:bookmarkStart w:id="15" w:name="_Toc123061351"/>
      <w:r>
        <w:rPr>
          <w:lang w:val="sr-Latn-RS"/>
        </w:rPr>
        <w:lastRenderedPageBreak/>
        <w:t xml:space="preserve">Problem </w:t>
      </w:r>
      <w:r w:rsidR="003347D8">
        <w:rPr>
          <w:lang w:val="sr-Latn-RS"/>
        </w:rPr>
        <w:t>2</w:t>
      </w:r>
      <w:r>
        <w:rPr>
          <w:lang w:val="sr-Latn-RS"/>
        </w:rPr>
        <w:t xml:space="preserve"> - </w:t>
      </w:r>
      <w:r w:rsidR="00CB3543">
        <w:rPr>
          <w:lang w:val="sr-Latn-RS"/>
        </w:rPr>
        <w:t>FEYMAN</w:t>
      </w:r>
      <w:bookmarkEnd w:id="15"/>
    </w:p>
    <w:p w14:paraId="1975A04F" w14:textId="087DC85A" w:rsidR="00FB3538" w:rsidRDefault="00FB3538" w:rsidP="00FB3538">
      <w:pPr>
        <w:pStyle w:val="IInivonaslova-Potpoglavlje"/>
      </w:pPr>
      <w:bookmarkStart w:id="16" w:name="_Toc123061352"/>
      <w:r>
        <w:t>Tekst problema</w:t>
      </w:r>
      <w:bookmarkEnd w:id="16"/>
    </w:p>
    <w:p w14:paraId="1AA4F00E" w14:textId="77777777" w:rsidR="00605E90" w:rsidRDefault="00605E90" w:rsidP="00605E90">
      <w:pPr>
        <w:pStyle w:val="NormalWeb"/>
        <w:numPr>
          <w:ilvl w:val="0"/>
          <w:numId w:val="28"/>
        </w:numPr>
        <w:shd w:val="clear" w:color="auto" w:fill="FFFFFF"/>
        <w:rPr>
          <w:rFonts w:ascii="TimesNewRomanPSMT" w:hAnsi="TimesNewRomanPSMT"/>
        </w:rPr>
      </w:pPr>
      <w:bookmarkStart w:id="17" w:name="_Toc123061353"/>
      <w:proofErr w:type="spellStart"/>
      <w:r>
        <w:rPr>
          <w:rFonts w:ascii="TimesNewRomanPSMT" w:hAnsi="TimesNewRomanPSMT"/>
        </w:rPr>
        <w:t>Paralelizovati</w:t>
      </w:r>
      <w:proofErr w:type="spellEnd"/>
      <w:r>
        <w:rPr>
          <w:rFonts w:ascii="TimesNewRomanPSMT" w:hAnsi="TimesNewRomanPSMT"/>
        </w:rPr>
        <w:t xml:space="preserve"> program koji </w:t>
      </w:r>
      <w:proofErr w:type="spellStart"/>
      <w:r>
        <w:rPr>
          <w:rFonts w:ascii="TimesNewRomanPSMT" w:hAnsi="TimesNewRomanPSMT"/>
        </w:rPr>
        <w:t>vrši</w:t>
      </w:r>
      <w:proofErr w:type="spellEnd"/>
      <w:r>
        <w:rPr>
          <w:rFonts w:ascii="TimesNewRomanPSMT" w:hAnsi="TimesNewRomanPSMT"/>
        </w:rPr>
        <w:t xml:space="preserve"> </w:t>
      </w:r>
      <w:proofErr w:type="spellStart"/>
      <w:r>
        <w:rPr>
          <w:rFonts w:ascii="TimesNewRomanPSMT" w:hAnsi="TimesNewRomanPSMT"/>
        </w:rPr>
        <w:t>izračunavanje</w:t>
      </w:r>
      <w:proofErr w:type="spellEnd"/>
      <w:r>
        <w:rPr>
          <w:rFonts w:ascii="TimesNewRomanPSMT" w:hAnsi="TimesNewRomanPSMT"/>
        </w:rPr>
        <w:t xml:space="preserve"> 3D </w:t>
      </w:r>
      <w:proofErr w:type="spellStart"/>
      <w:r>
        <w:rPr>
          <w:rFonts w:ascii="TimesNewRomanPSMT" w:hAnsi="TimesNewRomanPSMT"/>
          <w:color w:val="0000FF"/>
        </w:rPr>
        <w:t>Poasonove</w:t>
      </w:r>
      <w:proofErr w:type="spellEnd"/>
      <w:r>
        <w:rPr>
          <w:rFonts w:ascii="TimesNewRomanPSMT" w:hAnsi="TimesNewRomanPSMT"/>
          <w:color w:val="0000FF"/>
        </w:rPr>
        <w:t xml:space="preserve"> </w:t>
      </w:r>
      <w:proofErr w:type="spellStart"/>
      <w:r>
        <w:rPr>
          <w:rFonts w:ascii="TimesNewRomanPSMT" w:hAnsi="TimesNewRomanPSMT"/>
          <w:color w:val="0000FF"/>
        </w:rPr>
        <w:t>jednačine</w:t>
      </w:r>
      <w:proofErr w:type="spellEnd"/>
      <w:r>
        <w:rPr>
          <w:rFonts w:ascii="TimesNewRomanPSMT" w:hAnsi="TimesNewRomanPSMT"/>
          <w:color w:val="0000FF"/>
        </w:rPr>
        <w:t xml:space="preserve"> </w:t>
      </w:r>
      <w:proofErr w:type="spellStart"/>
      <w:r>
        <w:rPr>
          <w:rFonts w:ascii="TimesNewRomanPSMT" w:hAnsi="TimesNewRomanPSMT"/>
        </w:rPr>
        <w:t>korišćenjem</w:t>
      </w:r>
      <w:proofErr w:type="spellEnd"/>
      <w:r>
        <w:rPr>
          <w:rFonts w:ascii="TimesNewRomanPSMT" w:hAnsi="TimesNewRomanPSMT"/>
        </w:rPr>
        <w:t xml:space="preserve"> </w:t>
      </w:r>
      <w:proofErr w:type="spellStart"/>
      <w:r>
        <w:rPr>
          <w:rFonts w:ascii="TimesNewRomanPSMT" w:hAnsi="TimesNewRomanPSMT"/>
          <w:color w:val="0000FF"/>
        </w:rPr>
        <w:t>Feyman</w:t>
      </w:r>
      <w:proofErr w:type="spellEnd"/>
      <w:r>
        <w:rPr>
          <w:rFonts w:ascii="TimesNewRomanPSMT" w:hAnsi="TimesNewRomanPSMT"/>
          <w:color w:val="0000FF"/>
        </w:rPr>
        <w:t xml:space="preserve">-Kac </w:t>
      </w:r>
      <w:proofErr w:type="spellStart"/>
      <w:r>
        <w:rPr>
          <w:rFonts w:ascii="TimesNewRomanPSMT" w:hAnsi="TimesNewRomanPSMT"/>
        </w:rPr>
        <w:t>algoritma</w:t>
      </w:r>
      <w:proofErr w:type="spellEnd"/>
      <w:r>
        <w:rPr>
          <w:rFonts w:ascii="TimesNewRomanPSMT" w:hAnsi="TimesNewRomanPSMT"/>
        </w:rPr>
        <w:t xml:space="preserve">. </w:t>
      </w:r>
      <w:proofErr w:type="spellStart"/>
      <w:r>
        <w:rPr>
          <w:rFonts w:ascii="TimesNewRomanPSMT" w:hAnsi="TimesNewRomanPSMT"/>
        </w:rPr>
        <w:t>Algoritam</w:t>
      </w:r>
      <w:proofErr w:type="spellEnd"/>
      <w:r>
        <w:rPr>
          <w:rFonts w:ascii="TimesNewRomanPSMT" w:hAnsi="TimesNewRomanPSMT"/>
        </w:rPr>
        <w:t xml:space="preserve"> </w:t>
      </w:r>
      <w:proofErr w:type="spellStart"/>
      <w:r>
        <w:rPr>
          <w:rFonts w:ascii="TimesNewRomanPSMT" w:hAnsi="TimesNewRomanPSMT"/>
        </w:rPr>
        <w:t>stohastički</w:t>
      </w:r>
      <w:proofErr w:type="spellEnd"/>
      <w:r>
        <w:rPr>
          <w:rFonts w:ascii="TimesNewRomanPSMT" w:hAnsi="TimesNewRomanPSMT"/>
        </w:rPr>
        <w:t xml:space="preserve"> </w:t>
      </w:r>
      <w:proofErr w:type="spellStart"/>
      <w:r>
        <w:rPr>
          <w:rFonts w:ascii="TimesNewRomanPSMT" w:hAnsi="TimesNewRomanPSMT"/>
        </w:rPr>
        <w:t>računa</w:t>
      </w:r>
      <w:proofErr w:type="spellEnd"/>
      <w:r>
        <w:rPr>
          <w:rFonts w:ascii="TimesNewRomanPSMT" w:hAnsi="TimesNewRomanPSMT"/>
        </w:rPr>
        <w:t xml:space="preserve"> </w:t>
      </w:r>
      <w:proofErr w:type="spellStart"/>
      <w:r>
        <w:rPr>
          <w:rFonts w:ascii="TimesNewRomanPSMT" w:hAnsi="TimesNewRomanPSMT"/>
        </w:rPr>
        <w:t>rešenje</w:t>
      </w:r>
      <w:proofErr w:type="spellEnd"/>
      <w:r>
        <w:rPr>
          <w:rFonts w:ascii="TimesNewRomanPSMT" w:hAnsi="TimesNewRomanPSMT"/>
        </w:rPr>
        <w:t xml:space="preserve"> </w:t>
      </w:r>
      <w:proofErr w:type="spellStart"/>
      <w:r>
        <w:rPr>
          <w:rFonts w:ascii="TimesNewRomanPSMT" w:hAnsi="TimesNewRomanPSMT"/>
        </w:rPr>
        <w:t>parcijalne</w:t>
      </w:r>
      <w:proofErr w:type="spellEnd"/>
      <w:r>
        <w:rPr>
          <w:rFonts w:ascii="TimesNewRomanPSMT" w:hAnsi="TimesNewRomanPSMT"/>
        </w:rPr>
        <w:t xml:space="preserve"> </w:t>
      </w:r>
      <w:proofErr w:type="spellStart"/>
      <w:r>
        <w:rPr>
          <w:rFonts w:ascii="TimesNewRomanPSMT" w:hAnsi="TimesNewRomanPSMT"/>
        </w:rPr>
        <w:t>diferencijalne</w:t>
      </w:r>
      <w:proofErr w:type="spellEnd"/>
      <w:r>
        <w:rPr>
          <w:rFonts w:ascii="TimesNewRomanPSMT" w:hAnsi="TimesNewRomanPSMT"/>
        </w:rPr>
        <w:t xml:space="preserve"> </w:t>
      </w:r>
      <w:proofErr w:type="spellStart"/>
      <w:r>
        <w:rPr>
          <w:rFonts w:ascii="TimesNewRomanPSMT" w:hAnsi="TimesNewRomanPSMT"/>
        </w:rPr>
        <w:t>jednačine</w:t>
      </w:r>
      <w:proofErr w:type="spellEnd"/>
      <w:r>
        <w:rPr>
          <w:rFonts w:ascii="TimesNewRomanPSMT" w:hAnsi="TimesNewRomanPSMT"/>
        </w:rPr>
        <w:t xml:space="preserve"> </w:t>
      </w:r>
      <w:proofErr w:type="spellStart"/>
      <w:r>
        <w:rPr>
          <w:rFonts w:ascii="TimesNewRomanPSMT" w:hAnsi="TimesNewRomanPSMT"/>
        </w:rPr>
        <w:t>krenuvši</w:t>
      </w:r>
      <w:proofErr w:type="spellEnd"/>
      <w:r>
        <w:rPr>
          <w:rFonts w:ascii="TimesNewRomanPSMT" w:hAnsi="TimesNewRomanPSMT"/>
        </w:rPr>
        <w:t xml:space="preserve"> N puta </w:t>
      </w:r>
      <w:proofErr w:type="spellStart"/>
      <w:r>
        <w:rPr>
          <w:rFonts w:ascii="TimesNewRomanPSMT" w:hAnsi="TimesNewRomanPSMT"/>
        </w:rPr>
        <w:t>iz</w:t>
      </w:r>
      <w:proofErr w:type="spellEnd"/>
      <w:r>
        <w:rPr>
          <w:rFonts w:ascii="TimesNewRomanPSMT" w:hAnsi="TimesNewRomanPSMT"/>
        </w:rPr>
        <w:t xml:space="preserve"> </w:t>
      </w:r>
      <w:proofErr w:type="spellStart"/>
      <w:r>
        <w:rPr>
          <w:rFonts w:ascii="TimesNewRomanPSMT" w:hAnsi="TimesNewRomanPSMT"/>
        </w:rPr>
        <w:t>različitih</w:t>
      </w:r>
      <w:proofErr w:type="spellEnd"/>
      <w:r>
        <w:rPr>
          <w:rFonts w:ascii="TimesNewRomanPSMT" w:hAnsi="TimesNewRomanPSMT"/>
        </w:rPr>
        <w:t xml:space="preserve"> </w:t>
      </w:r>
      <w:proofErr w:type="spellStart"/>
      <w:r>
        <w:rPr>
          <w:rFonts w:ascii="TimesNewRomanPSMT" w:hAnsi="TimesNewRomanPSMT"/>
        </w:rPr>
        <w:t>tačaka</w:t>
      </w:r>
      <w:proofErr w:type="spellEnd"/>
      <w:r>
        <w:rPr>
          <w:rFonts w:ascii="TimesNewRomanPSMT" w:hAnsi="TimesNewRomanPSMT"/>
        </w:rPr>
        <w:t xml:space="preserve"> </w:t>
      </w:r>
      <w:proofErr w:type="spellStart"/>
      <w:r>
        <w:rPr>
          <w:rFonts w:ascii="TimesNewRomanPSMT" w:hAnsi="TimesNewRomanPSMT"/>
        </w:rPr>
        <w:t>domena</w:t>
      </w:r>
      <w:proofErr w:type="spellEnd"/>
      <w:r>
        <w:rPr>
          <w:rFonts w:ascii="TimesNewRomanPSMT" w:hAnsi="TimesNewRomanPSMT"/>
        </w:rPr>
        <w:t xml:space="preserve">. </w:t>
      </w:r>
      <w:proofErr w:type="spellStart"/>
      <w:r>
        <w:rPr>
          <w:rFonts w:ascii="TimesNewRomanPSMT" w:hAnsi="TimesNewRomanPSMT"/>
        </w:rPr>
        <w:t>Tačke</w:t>
      </w:r>
      <w:proofErr w:type="spellEnd"/>
      <w:r>
        <w:rPr>
          <w:rFonts w:ascii="TimesNewRomanPSMT" w:hAnsi="TimesNewRomanPSMT"/>
        </w:rPr>
        <w:t xml:space="preserve"> se </w:t>
      </w:r>
      <w:proofErr w:type="spellStart"/>
      <w:r>
        <w:rPr>
          <w:rFonts w:ascii="TimesNewRomanPSMT" w:hAnsi="TimesNewRomanPSMT"/>
        </w:rPr>
        <w:t>kreću</w:t>
      </w:r>
      <w:proofErr w:type="spellEnd"/>
      <w:r>
        <w:rPr>
          <w:rFonts w:ascii="TimesNewRomanPSMT" w:hAnsi="TimesNewRomanPSMT"/>
        </w:rPr>
        <w:t xml:space="preserve"> po </w:t>
      </w:r>
      <w:proofErr w:type="spellStart"/>
      <w:r>
        <w:rPr>
          <w:rFonts w:ascii="TimesNewRomanPSMT" w:hAnsi="TimesNewRomanPSMT"/>
        </w:rPr>
        <w:t>nasumičnim</w:t>
      </w:r>
      <w:proofErr w:type="spellEnd"/>
      <w:r>
        <w:rPr>
          <w:rFonts w:ascii="TimesNewRomanPSMT" w:hAnsi="TimesNewRomanPSMT"/>
        </w:rPr>
        <w:t xml:space="preserve"> </w:t>
      </w:r>
      <w:proofErr w:type="spellStart"/>
      <w:r>
        <w:rPr>
          <w:rFonts w:ascii="TimesNewRomanPSMT" w:hAnsi="TimesNewRomanPSMT"/>
        </w:rPr>
        <w:t>putanjama</w:t>
      </w:r>
      <w:proofErr w:type="spellEnd"/>
      <w:r>
        <w:rPr>
          <w:rFonts w:ascii="TimesNewRomanPSMT" w:hAnsi="TimesNewRomanPSMT"/>
        </w:rPr>
        <w:t xml:space="preserve"> </w:t>
      </w:r>
      <w:proofErr w:type="spellStart"/>
      <w:r>
        <w:rPr>
          <w:rFonts w:ascii="TimesNewRomanPSMT" w:hAnsi="TimesNewRomanPSMT"/>
        </w:rPr>
        <w:t>i</w:t>
      </w:r>
      <w:proofErr w:type="spellEnd"/>
      <w:r>
        <w:rPr>
          <w:rFonts w:ascii="TimesNewRomanPSMT" w:hAnsi="TimesNewRomanPSMT"/>
        </w:rPr>
        <w:t xml:space="preserve"> </w:t>
      </w:r>
      <w:proofErr w:type="spellStart"/>
      <w:r>
        <w:rPr>
          <w:rFonts w:ascii="TimesNewRomanPSMT" w:hAnsi="TimesNewRomanPSMT"/>
        </w:rPr>
        <w:t>prilikom</w:t>
      </w:r>
      <w:proofErr w:type="spellEnd"/>
      <w:r>
        <w:rPr>
          <w:rFonts w:ascii="TimesNewRomanPSMT" w:hAnsi="TimesNewRomanPSMT"/>
        </w:rPr>
        <w:t xml:space="preserve"> </w:t>
      </w:r>
      <w:proofErr w:type="spellStart"/>
      <w:r>
        <w:rPr>
          <w:rFonts w:ascii="TimesNewRomanPSMT" w:hAnsi="TimesNewRomanPSMT"/>
        </w:rPr>
        <w:t>izlaska</w:t>
      </w:r>
      <w:proofErr w:type="spellEnd"/>
      <w:r>
        <w:rPr>
          <w:rFonts w:ascii="TimesNewRomanPSMT" w:hAnsi="TimesNewRomanPSMT"/>
        </w:rPr>
        <w:t xml:space="preserve"> </w:t>
      </w:r>
      <w:proofErr w:type="spellStart"/>
      <w:r>
        <w:rPr>
          <w:rFonts w:ascii="TimesNewRomanPSMT" w:hAnsi="TimesNewRomanPSMT"/>
        </w:rPr>
        <w:t>iz</w:t>
      </w:r>
      <w:proofErr w:type="spellEnd"/>
      <w:r>
        <w:rPr>
          <w:rFonts w:ascii="TimesNewRomanPSMT" w:hAnsi="TimesNewRomanPSMT"/>
        </w:rPr>
        <w:t xml:space="preserve"> </w:t>
      </w:r>
      <w:proofErr w:type="spellStart"/>
      <w:r>
        <w:rPr>
          <w:rFonts w:ascii="TimesNewRomanPSMT" w:hAnsi="TimesNewRomanPSMT"/>
        </w:rPr>
        <w:t>granica</w:t>
      </w:r>
      <w:proofErr w:type="spellEnd"/>
      <w:r>
        <w:rPr>
          <w:rFonts w:ascii="TimesNewRomanPSMT" w:hAnsi="TimesNewRomanPSMT"/>
        </w:rPr>
        <w:t xml:space="preserve"> </w:t>
      </w:r>
      <w:proofErr w:type="spellStart"/>
      <w:r>
        <w:rPr>
          <w:rFonts w:ascii="TimesNewRomanPSMT" w:hAnsi="TimesNewRomanPSMT"/>
        </w:rPr>
        <w:t>domena</w:t>
      </w:r>
      <w:proofErr w:type="spellEnd"/>
      <w:r>
        <w:rPr>
          <w:rFonts w:ascii="TimesNewRomanPSMT" w:hAnsi="TimesNewRomanPSMT"/>
        </w:rPr>
        <w:t xml:space="preserve"> </w:t>
      </w:r>
      <w:proofErr w:type="spellStart"/>
      <w:r>
        <w:rPr>
          <w:rFonts w:ascii="TimesNewRomanPSMT" w:hAnsi="TimesNewRomanPSMT"/>
        </w:rPr>
        <w:t>kretanje</w:t>
      </w:r>
      <w:proofErr w:type="spellEnd"/>
      <w:r>
        <w:rPr>
          <w:rFonts w:ascii="TimesNewRomanPSMT" w:hAnsi="TimesNewRomanPSMT"/>
        </w:rPr>
        <w:t xml:space="preserve"> se </w:t>
      </w:r>
      <w:proofErr w:type="spellStart"/>
      <w:r>
        <w:rPr>
          <w:rFonts w:ascii="TimesNewRomanPSMT" w:hAnsi="TimesNewRomanPSMT"/>
        </w:rPr>
        <w:t>zaustavlja</w:t>
      </w:r>
      <w:proofErr w:type="spellEnd"/>
      <w:r>
        <w:rPr>
          <w:rFonts w:ascii="TimesNewRomanPSMT" w:hAnsi="TimesNewRomanPSMT"/>
        </w:rPr>
        <w:t xml:space="preserve"> </w:t>
      </w:r>
      <w:proofErr w:type="spellStart"/>
      <w:r>
        <w:rPr>
          <w:rFonts w:ascii="TimesNewRomanPSMT" w:hAnsi="TimesNewRomanPSMT"/>
        </w:rPr>
        <w:t>računajući</w:t>
      </w:r>
      <w:proofErr w:type="spellEnd"/>
      <w:r>
        <w:rPr>
          <w:rFonts w:ascii="TimesNewRomanPSMT" w:hAnsi="TimesNewRomanPSMT"/>
        </w:rPr>
        <w:t xml:space="preserve"> </w:t>
      </w:r>
      <w:proofErr w:type="spellStart"/>
      <w:r>
        <w:rPr>
          <w:rFonts w:ascii="TimesNewRomanPSMT" w:hAnsi="TimesNewRomanPSMT"/>
        </w:rPr>
        <w:t>dužinu</w:t>
      </w:r>
      <w:proofErr w:type="spellEnd"/>
      <w:r>
        <w:rPr>
          <w:rFonts w:ascii="TimesNewRomanPSMT" w:hAnsi="TimesNewRomanPSMT"/>
        </w:rPr>
        <w:t xml:space="preserve"> puta do </w:t>
      </w:r>
      <w:proofErr w:type="spellStart"/>
      <w:r>
        <w:rPr>
          <w:rFonts w:ascii="TimesNewRomanPSMT" w:hAnsi="TimesNewRomanPSMT"/>
        </w:rPr>
        <w:t>izlaska</w:t>
      </w:r>
      <w:proofErr w:type="spellEnd"/>
      <w:r>
        <w:rPr>
          <w:rFonts w:ascii="TimesNewRomanPSMT" w:hAnsi="TimesNewRomanPSMT"/>
        </w:rPr>
        <w:t xml:space="preserve">. </w:t>
      </w:r>
      <w:proofErr w:type="spellStart"/>
      <w:r>
        <w:rPr>
          <w:rFonts w:ascii="TimesNewRomanPSMT" w:hAnsi="TimesNewRomanPSMT"/>
        </w:rPr>
        <w:t>Proces</w:t>
      </w:r>
      <w:proofErr w:type="spellEnd"/>
      <w:r>
        <w:rPr>
          <w:rFonts w:ascii="TimesNewRomanPSMT" w:hAnsi="TimesNewRomanPSMT"/>
        </w:rPr>
        <w:t xml:space="preserve"> se </w:t>
      </w:r>
      <w:proofErr w:type="spellStart"/>
      <w:r>
        <w:rPr>
          <w:rFonts w:ascii="TimesNewRomanPSMT" w:hAnsi="TimesNewRomanPSMT"/>
        </w:rPr>
        <w:t>ponavlja</w:t>
      </w:r>
      <w:proofErr w:type="spellEnd"/>
      <w:r>
        <w:rPr>
          <w:rFonts w:ascii="TimesNewRomanPSMT" w:hAnsi="TimesNewRomanPSMT"/>
        </w:rPr>
        <w:t xml:space="preserve"> za </w:t>
      </w:r>
      <w:proofErr w:type="spellStart"/>
      <w:r>
        <w:rPr>
          <w:rFonts w:ascii="TimesNewRomanPSMT" w:hAnsi="TimesNewRomanPSMT"/>
        </w:rPr>
        <w:t>svih</w:t>
      </w:r>
      <w:proofErr w:type="spellEnd"/>
      <w:r>
        <w:rPr>
          <w:rFonts w:ascii="TimesNewRomanPSMT" w:hAnsi="TimesNewRomanPSMT"/>
        </w:rPr>
        <w:t xml:space="preserve"> N </w:t>
      </w:r>
      <w:proofErr w:type="spellStart"/>
      <w:r>
        <w:rPr>
          <w:rFonts w:ascii="TimesNewRomanPSMT" w:hAnsi="TimesNewRomanPSMT"/>
        </w:rPr>
        <w:t>tačaka</w:t>
      </w:r>
      <w:proofErr w:type="spellEnd"/>
      <w:r>
        <w:rPr>
          <w:rFonts w:ascii="TimesNewRomanPSMT" w:hAnsi="TimesNewRomanPSMT"/>
        </w:rPr>
        <w:t xml:space="preserve"> </w:t>
      </w:r>
      <w:proofErr w:type="spellStart"/>
      <w:r>
        <w:rPr>
          <w:rFonts w:ascii="TimesNewRomanPSMT" w:hAnsi="TimesNewRomanPSMT"/>
        </w:rPr>
        <w:t>i</w:t>
      </w:r>
      <w:proofErr w:type="spellEnd"/>
      <w:r>
        <w:rPr>
          <w:rFonts w:ascii="TimesNewRomanPSMT" w:hAnsi="TimesNewRomanPSMT"/>
        </w:rPr>
        <w:t xml:space="preserve"> </w:t>
      </w:r>
      <w:proofErr w:type="spellStart"/>
      <w:r>
        <w:rPr>
          <w:rFonts w:ascii="TimesNewRomanPSMT" w:hAnsi="TimesNewRomanPSMT"/>
        </w:rPr>
        <w:t>konačno</w:t>
      </w:r>
      <w:proofErr w:type="spellEnd"/>
      <w:r>
        <w:rPr>
          <w:rFonts w:ascii="TimesNewRomanPSMT" w:hAnsi="TimesNewRomanPSMT"/>
        </w:rPr>
        <w:t xml:space="preserve"> </w:t>
      </w:r>
      <w:proofErr w:type="spellStart"/>
      <w:r>
        <w:rPr>
          <w:rFonts w:ascii="TimesNewRomanPSMT" w:hAnsi="TimesNewRomanPSMT"/>
        </w:rPr>
        <w:t>aproksimira</w:t>
      </w:r>
      <w:proofErr w:type="spellEnd"/>
      <w:r>
        <w:rPr>
          <w:rFonts w:ascii="TimesNewRomanPSMT" w:hAnsi="TimesNewRomanPSMT"/>
        </w:rPr>
        <w:t xml:space="preserve"> </w:t>
      </w:r>
      <w:proofErr w:type="spellStart"/>
      <w:r>
        <w:rPr>
          <w:rFonts w:ascii="TimesNewRomanPSMT" w:hAnsi="TimesNewRomanPSMT"/>
        </w:rPr>
        <w:t>rešenje</w:t>
      </w:r>
      <w:proofErr w:type="spellEnd"/>
      <w:r>
        <w:rPr>
          <w:rFonts w:ascii="TimesNewRomanPSMT" w:hAnsi="TimesNewRomanPSMT"/>
        </w:rPr>
        <w:t xml:space="preserve"> </w:t>
      </w:r>
      <w:proofErr w:type="spellStart"/>
      <w:r>
        <w:rPr>
          <w:rFonts w:ascii="TimesNewRomanPSMT" w:hAnsi="TimesNewRomanPSMT"/>
        </w:rPr>
        <w:t>jednačine</w:t>
      </w:r>
      <w:proofErr w:type="spellEnd"/>
      <w:r>
        <w:rPr>
          <w:rFonts w:ascii="TimesNewRomanPSMT" w:hAnsi="TimesNewRomanPSMT"/>
        </w:rPr>
        <w:t xml:space="preserve">. Program se </w:t>
      </w:r>
      <w:proofErr w:type="spellStart"/>
      <w:r>
        <w:rPr>
          <w:rFonts w:ascii="TimesNewRomanPSMT" w:hAnsi="TimesNewRomanPSMT"/>
        </w:rPr>
        <w:t>nalazi</w:t>
      </w:r>
      <w:proofErr w:type="spellEnd"/>
      <w:r>
        <w:rPr>
          <w:rFonts w:ascii="TimesNewRomanPSMT" w:hAnsi="TimesNewRomanPSMT"/>
        </w:rPr>
        <w:t xml:space="preserve"> u </w:t>
      </w:r>
      <w:proofErr w:type="spellStart"/>
      <w:r>
        <w:rPr>
          <w:rFonts w:ascii="TimesNewRomanPSMT" w:hAnsi="TimesNewRomanPSMT"/>
        </w:rPr>
        <w:t>datoteci</w:t>
      </w:r>
      <w:proofErr w:type="spellEnd"/>
      <w:r>
        <w:rPr>
          <w:rFonts w:ascii="TimesNewRomanPSMT" w:hAnsi="TimesNewRomanPSMT"/>
        </w:rPr>
        <w:t xml:space="preserve"> </w:t>
      </w:r>
      <w:proofErr w:type="spellStart"/>
      <w:r>
        <w:rPr>
          <w:rFonts w:ascii="CourierNew" w:hAnsi="CourierNew"/>
          <w:b/>
          <w:bCs/>
        </w:rPr>
        <w:t>feyman.c</w:t>
      </w:r>
      <w:proofErr w:type="spellEnd"/>
      <w:r>
        <w:rPr>
          <w:rFonts w:ascii="CourierNew" w:hAnsi="CourierNew"/>
          <w:b/>
          <w:bCs/>
        </w:rPr>
        <w:t xml:space="preserve"> </w:t>
      </w:r>
      <w:r>
        <w:rPr>
          <w:rFonts w:ascii="TimesNewRomanPSMT" w:hAnsi="TimesNewRomanPSMT"/>
        </w:rPr>
        <w:t xml:space="preserve">u </w:t>
      </w:r>
      <w:proofErr w:type="spellStart"/>
      <w:r>
        <w:rPr>
          <w:rFonts w:ascii="TimesNewRomanPSMT" w:hAnsi="TimesNewRomanPSMT"/>
        </w:rPr>
        <w:t>arhivi</w:t>
      </w:r>
      <w:proofErr w:type="spellEnd"/>
      <w:r>
        <w:rPr>
          <w:rFonts w:ascii="TimesNewRomanPSMT" w:hAnsi="TimesNewRomanPSMT"/>
        </w:rPr>
        <w:t xml:space="preserve"> </w:t>
      </w:r>
      <w:proofErr w:type="spellStart"/>
      <w:r>
        <w:rPr>
          <w:rFonts w:ascii="TimesNewRomanPSMT" w:hAnsi="TimesNewRomanPSMT"/>
        </w:rPr>
        <w:t>koja</w:t>
      </w:r>
      <w:proofErr w:type="spellEnd"/>
      <w:r>
        <w:rPr>
          <w:rFonts w:ascii="TimesNewRomanPSMT" w:hAnsi="TimesNewRomanPSMT"/>
        </w:rPr>
        <w:t xml:space="preserve"> je </w:t>
      </w:r>
      <w:proofErr w:type="spellStart"/>
      <w:r>
        <w:rPr>
          <w:rFonts w:ascii="TimesNewRomanPSMT" w:hAnsi="TimesNewRomanPSMT"/>
        </w:rPr>
        <w:t>priložena</w:t>
      </w:r>
      <w:proofErr w:type="spellEnd"/>
      <w:r>
        <w:rPr>
          <w:rFonts w:ascii="TimesNewRomanPSMT" w:hAnsi="TimesNewRomanPSMT"/>
        </w:rPr>
        <w:t xml:space="preserve"> </w:t>
      </w:r>
      <w:proofErr w:type="spellStart"/>
      <w:r>
        <w:rPr>
          <w:rFonts w:ascii="TimesNewRomanPSMT" w:hAnsi="TimesNewRomanPSMT"/>
        </w:rPr>
        <w:t>uz</w:t>
      </w:r>
      <w:proofErr w:type="spellEnd"/>
      <w:r>
        <w:rPr>
          <w:rFonts w:ascii="TimesNewRomanPSMT" w:hAnsi="TimesNewRomanPSMT"/>
        </w:rPr>
        <w:t xml:space="preserve"> </w:t>
      </w:r>
      <w:proofErr w:type="spellStart"/>
      <w:r>
        <w:rPr>
          <w:rFonts w:ascii="TimesNewRomanPSMT" w:hAnsi="TimesNewRomanPSMT"/>
        </w:rPr>
        <w:t>ovaj</w:t>
      </w:r>
      <w:proofErr w:type="spellEnd"/>
      <w:r>
        <w:rPr>
          <w:rFonts w:ascii="TimesNewRomanPSMT" w:hAnsi="TimesNewRomanPSMT"/>
        </w:rPr>
        <w:t xml:space="preserve"> </w:t>
      </w:r>
      <w:proofErr w:type="spellStart"/>
      <w:r>
        <w:rPr>
          <w:rFonts w:ascii="TimesNewRomanPSMT" w:hAnsi="TimesNewRomanPSMT"/>
        </w:rPr>
        <w:t>dokument</w:t>
      </w:r>
      <w:proofErr w:type="spellEnd"/>
      <w:r>
        <w:rPr>
          <w:rFonts w:ascii="TimesNewRomanPSMT" w:hAnsi="TimesNewRomanPSMT"/>
        </w:rPr>
        <w:t xml:space="preserve">. Program </w:t>
      </w:r>
      <w:proofErr w:type="spellStart"/>
      <w:r>
        <w:rPr>
          <w:rFonts w:ascii="TimesNewRomanPSMT" w:hAnsi="TimesNewRomanPSMT"/>
        </w:rPr>
        <w:t>testirati</w:t>
      </w:r>
      <w:proofErr w:type="spellEnd"/>
      <w:r>
        <w:rPr>
          <w:rFonts w:ascii="TimesNewRomanPSMT" w:hAnsi="TimesNewRomanPSMT"/>
        </w:rPr>
        <w:t xml:space="preserve"> </w:t>
      </w:r>
      <w:proofErr w:type="spellStart"/>
      <w:r>
        <w:rPr>
          <w:rFonts w:ascii="TimesNewRomanPSMT" w:hAnsi="TimesNewRomanPSMT"/>
        </w:rPr>
        <w:t>sa</w:t>
      </w:r>
      <w:proofErr w:type="spellEnd"/>
      <w:r>
        <w:rPr>
          <w:rFonts w:ascii="TimesNewRomanPSMT" w:hAnsi="TimesNewRomanPSMT"/>
        </w:rPr>
        <w:t xml:space="preserve"> </w:t>
      </w:r>
      <w:proofErr w:type="spellStart"/>
      <w:r>
        <w:rPr>
          <w:rFonts w:ascii="TimesNewRomanPSMT" w:hAnsi="TimesNewRomanPSMT"/>
        </w:rPr>
        <w:t>parametrima</w:t>
      </w:r>
      <w:proofErr w:type="spellEnd"/>
      <w:r>
        <w:rPr>
          <w:rFonts w:ascii="TimesNewRomanPSMT" w:hAnsi="TimesNewRomanPSMT"/>
        </w:rPr>
        <w:t xml:space="preserve"> koji </w:t>
      </w:r>
      <w:proofErr w:type="spellStart"/>
      <w:r>
        <w:rPr>
          <w:rFonts w:ascii="TimesNewRomanPSMT" w:hAnsi="TimesNewRomanPSMT"/>
        </w:rPr>
        <w:t>su</w:t>
      </w:r>
      <w:proofErr w:type="spellEnd"/>
      <w:r>
        <w:rPr>
          <w:rFonts w:ascii="TimesNewRomanPSMT" w:hAnsi="TimesNewRomanPSMT"/>
        </w:rPr>
        <w:t xml:space="preserve"> </w:t>
      </w:r>
      <w:proofErr w:type="spellStart"/>
      <w:r>
        <w:rPr>
          <w:rFonts w:ascii="TimesNewRomanPSMT" w:hAnsi="TimesNewRomanPSMT"/>
        </w:rPr>
        <w:t>dati</w:t>
      </w:r>
      <w:proofErr w:type="spellEnd"/>
      <w:r>
        <w:rPr>
          <w:rFonts w:ascii="TimesNewRomanPSMT" w:hAnsi="TimesNewRomanPSMT"/>
        </w:rPr>
        <w:t xml:space="preserve"> u </w:t>
      </w:r>
      <w:proofErr w:type="spellStart"/>
      <w:r>
        <w:rPr>
          <w:rFonts w:ascii="TimesNewRomanPSMT" w:hAnsi="TimesNewRomanPSMT"/>
        </w:rPr>
        <w:t>datoteci</w:t>
      </w:r>
      <w:proofErr w:type="spellEnd"/>
      <w:r>
        <w:rPr>
          <w:rFonts w:ascii="TimesNewRomanPSMT" w:hAnsi="TimesNewRomanPSMT"/>
        </w:rPr>
        <w:t xml:space="preserve"> </w:t>
      </w:r>
      <w:r>
        <w:rPr>
          <w:rFonts w:ascii="CourierNew" w:hAnsi="CourierNew"/>
          <w:b/>
          <w:bCs/>
        </w:rPr>
        <w:t>run</w:t>
      </w:r>
      <w:r>
        <w:rPr>
          <w:rFonts w:ascii="TimesNewRomanPSMT" w:hAnsi="TimesNewRomanPSMT"/>
        </w:rPr>
        <w:t xml:space="preserve">. </w:t>
      </w:r>
    </w:p>
    <w:p w14:paraId="4AE629AD" w14:textId="77777777" w:rsidR="00FB3538" w:rsidRDefault="00FB3538" w:rsidP="00FB3538">
      <w:pPr>
        <w:pStyle w:val="IInivonaslova-Potpoglavlje"/>
      </w:pPr>
      <w:r>
        <w:t>Delovi koje treba paralelizovati</w:t>
      </w:r>
      <w:bookmarkEnd w:id="17"/>
    </w:p>
    <w:p w14:paraId="7AD9BD97" w14:textId="2564409D" w:rsidR="00FB3538" w:rsidRDefault="00FB3538" w:rsidP="00FB3538">
      <w:pPr>
        <w:pStyle w:val="IIInivonaslova-Odeljak"/>
      </w:pPr>
      <w:bookmarkStart w:id="18" w:name="_Toc123061354"/>
      <w:r>
        <w:t>Diskusija</w:t>
      </w:r>
      <w:bookmarkEnd w:id="18"/>
      <w:r>
        <w:t xml:space="preserve"> </w:t>
      </w:r>
    </w:p>
    <w:p w14:paraId="120F993C" w14:textId="1B85EC8C" w:rsidR="00F134E0" w:rsidRPr="00F134E0" w:rsidRDefault="00F134E0" w:rsidP="00F134E0">
      <w:pPr>
        <w:pStyle w:val="Osnovnitekst"/>
      </w:pPr>
      <w:r w:rsidRPr="00F134E0">
        <w:t xml:space="preserve">U okviru ovog problema vidimo veci broj funkcija, ali one su sve pomocne koje nam sluze da izvrsimo neke jednostavne matematicke operacije. Zato se one izvrsavaju sekvencijalno, a najveci fokus je na main-u gde ima </w:t>
      </w:r>
      <w:r>
        <w:t>vise</w:t>
      </w:r>
      <w:r w:rsidRPr="00F134E0">
        <w:t xml:space="preserve"> ugnjezndenih for pelji</w:t>
      </w:r>
      <w:r>
        <w:t>.</w:t>
      </w:r>
    </w:p>
    <w:p w14:paraId="7A8A2600" w14:textId="0F2472F2" w:rsidR="00FB3538" w:rsidRDefault="00FB3538" w:rsidP="00FB3538">
      <w:pPr>
        <w:pStyle w:val="IIInivonaslova-Odeljak"/>
      </w:pPr>
      <w:bookmarkStart w:id="19" w:name="_Toc123061355"/>
      <w:r>
        <w:t>Način paralelizacije</w:t>
      </w:r>
      <w:bookmarkEnd w:id="19"/>
    </w:p>
    <w:p w14:paraId="045A673D" w14:textId="2B414FA1" w:rsidR="00605E90" w:rsidRPr="00605E90" w:rsidRDefault="00605E90" w:rsidP="00605E90">
      <w:pPr>
        <w:pStyle w:val="Osnovnitekst"/>
      </w:pPr>
      <w:r>
        <w:t>Postoje 4 for petlje</w:t>
      </w:r>
      <w:r w:rsidR="002E57BC">
        <w:t>. Svaka torka vrednosti 3 vanjske petlje predstavlja jednu koordinatu bloka unutar grida. Tok je jedan Blok zaduzen za obradu N trialsa.</w:t>
      </w:r>
    </w:p>
    <w:p w14:paraId="6C8CC477" w14:textId="77777777" w:rsidR="00FB3538" w:rsidRDefault="00FB3538" w:rsidP="00FB3538">
      <w:pPr>
        <w:pStyle w:val="IInivonaslova-Potpoglavlje"/>
      </w:pPr>
      <w:bookmarkStart w:id="20" w:name="_Toc123061356"/>
      <w:r>
        <w:t>Rezultati</w:t>
      </w:r>
      <w:bookmarkEnd w:id="20"/>
    </w:p>
    <w:p w14:paraId="6F59EDC8" w14:textId="12FEA0DE" w:rsidR="00FB3538" w:rsidRDefault="00FB3538" w:rsidP="00FB3538">
      <w:pPr>
        <w:pStyle w:val="Osnovnitekst"/>
      </w:pPr>
      <w:r>
        <w:t xml:space="preserve">U okviru ove sekcije su izloženi rezultati paralelizacije problema </w:t>
      </w:r>
      <w:r w:rsidR="00F134E0">
        <w:t>2</w:t>
      </w:r>
    </w:p>
    <w:p w14:paraId="680408DD" w14:textId="77777777" w:rsidR="00FB3538" w:rsidRDefault="00FB3538" w:rsidP="00FB3538">
      <w:pPr>
        <w:pStyle w:val="IIInivonaslova-Odeljak"/>
      </w:pPr>
      <w:bookmarkStart w:id="21" w:name="_Toc123061357"/>
      <w:r>
        <w:t>Logovi izvršavanja</w:t>
      </w:r>
      <w:bookmarkEnd w:id="21"/>
    </w:p>
    <w:p w14:paraId="7DD5062F" w14:textId="447E7B6D" w:rsidR="00FB3538" w:rsidRDefault="00FB3538" w:rsidP="00FB3538">
      <w:pPr>
        <w:pStyle w:val="Osnovnitekst"/>
      </w:pPr>
      <w:r>
        <w:t>Ovde su dati logovi izvršavanja za definisane test primere i različit broj niti. Obavezno uključiti u ispis i vremena izvršavanja. Logove pojedinačno uokviriti i obeležiti.</w:t>
      </w:r>
    </w:p>
    <w:p w14:paraId="705B3B99" w14:textId="77777777" w:rsidR="00FB3538" w:rsidRDefault="00FB3538" w:rsidP="00FB3538">
      <w:pPr>
        <w:pStyle w:val="Osnovnitekst"/>
        <w:rPr>
          <w:lang w:val="en-US"/>
        </w:rPr>
      </w:pPr>
    </w:p>
    <w:p w14:paraId="0CDE6C96" w14:textId="12089F16" w:rsidR="001D0217" w:rsidRDefault="001D0217" w:rsidP="001D0217">
      <w:pPr>
        <w:pStyle w:val="Programskikod"/>
      </w:pPr>
      <w:r>
        <w:t>--------------------optimized--------------------</w:t>
      </w:r>
    </w:p>
    <w:p w14:paraId="6FAB0F81" w14:textId="77777777" w:rsidR="002E57BC" w:rsidRDefault="002E57BC" w:rsidP="002E57BC">
      <w:pPr>
        <w:pStyle w:val="Programskikod"/>
      </w:pPr>
      <w:r>
        <w:t>19 January 2023 12:34:23 AM</w:t>
      </w:r>
    </w:p>
    <w:p w14:paraId="107EB7BC" w14:textId="77777777" w:rsidR="002E57BC" w:rsidRDefault="002E57BC" w:rsidP="002E57BC">
      <w:pPr>
        <w:pStyle w:val="Programskikod"/>
      </w:pPr>
      <w:r>
        <w:t>A = 3.000000</w:t>
      </w:r>
    </w:p>
    <w:p w14:paraId="685B621D" w14:textId="77777777" w:rsidR="002E57BC" w:rsidRDefault="002E57BC" w:rsidP="002E57BC">
      <w:pPr>
        <w:pStyle w:val="Programskikod"/>
      </w:pPr>
      <w:r>
        <w:t>B = 2.000000</w:t>
      </w:r>
    </w:p>
    <w:p w14:paraId="14CFE2EE" w14:textId="77777777" w:rsidR="002E57BC" w:rsidRDefault="002E57BC" w:rsidP="002E57BC">
      <w:pPr>
        <w:pStyle w:val="Programskikod"/>
      </w:pPr>
      <w:r>
        <w:t>C = 1.000000</w:t>
      </w:r>
    </w:p>
    <w:p w14:paraId="064189A0" w14:textId="77777777" w:rsidR="002E57BC" w:rsidRDefault="002E57BC" w:rsidP="002E57BC">
      <w:pPr>
        <w:pStyle w:val="Programskikod"/>
      </w:pPr>
      <w:r>
        <w:t>N = 1000</w:t>
      </w:r>
    </w:p>
    <w:p w14:paraId="1B496557" w14:textId="77777777" w:rsidR="002E57BC" w:rsidRDefault="002E57BC" w:rsidP="002E57BC">
      <w:pPr>
        <w:pStyle w:val="Programskikod"/>
      </w:pPr>
      <w:r>
        <w:t>H = 0.0010</w:t>
      </w:r>
    </w:p>
    <w:p w14:paraId="69C18681" w14:textId="77777777" w:rsidR="002E57BC" w:rsidRDefault="002E57BC" w:rsidP="002E57BC">
      <w:pPr>
        <w:pStyle w:val="Programskikod"/>
      </w:pPr>
    </w:p>
    <w:p w14:paraId="40520324" w14:textId="77777777" w:rsidR="002E57BC" w:rsidRDefault="002E57BC" w:rsidP="002E57BC">
      <w:pPr>
        <w:pStyle w:val="Programskikod"/>
      </w:pPr>
    </w:p>
    <w:p w14:paraId="254F54B8" w14:textId="77777777" w:rsidR="002E57BC" w:rsidRDefault="002E57BC" w:rsidP="002E57BC">
      <w:pPr>
        <w:pStyle w:val="Programskikod"/>
      </w:pPr>
      <w:r>
        <w:t>RMS absolute error in solution = 2.731885e-02</w:t>
      </w:r>
    </w:p>
    <w:p w14:paraId="6F71EC1C" w14:textId="77777777" w:rsidR="002E57BC" w:rsidRDefault="002E57BC" w:rsidP="002E57BC">
      <w:pPr>
        <w:pStyle w:val="Programskikod"/>
      </w:pPr>
      <w:r>
        <w:t>19 January 2023 12:34:24 AM</w:t>
      </w:r>
    </w:p>
    <w:p w14:paraId="007BE324" w14:textId="77777777" w:rsidR="002E57BC" w:rsidRDefault="002E57BC" w:rsidP="002E57BC">
      <w:pPr>
        <w:pStyle w:val="Programskikod"/>
      </w:pPr>
      <w:r>
        <w:t>19 January 2023 12:34:24 AM</w:t>
      </w:r>
    </w:p>
    <w:p w14:paraId="2BC57E06" w14:textId="77777777" w:rsidR="002E57BC" w:rsidRDefault="002E57BC" w:rsidP="002E57BC">
      <w:pPr>
        <w:pStyle w:val="Programskikod"/>
      </w:pPr>
      <w:r>
        <w:t>A = 3.000000</w:t>
      </w:r>
    </w:p>
    <w:p w14:paraId="52806A85" w14:textId="77777777" w:rsidR="002E57BC" w:rsidRDefault="002E57BC" w:rsidP="002E57BC">
      <w:pPr>
        <w:pStyle w:val="Programskikod"/>
      </w:pPr>
      <w:r>
        <w:t>B = 2.000000</w:t>
      </w:r>
    </w:p>
    <w:p w14:paraId="23835A74" w14:textId="77777777" w:rsidR="002E57BC" w:rsidRDefault="002E57BC" w:rsidP="002E57BC">
      <w:pPr>
        <w:pStyle w:val="Programskikod"/>
      </w:pPr>
      <w:r>
        <w:t>C = 1.000000</w:t>
      </w:r>
    </w:p>
    <w:p w14:paraId="0131E61E" w14:textId="77777777" w:rsidR="002E57BC" w:rsidRDefault="002E57BC" w:rsidP="002E57BC">
      <w:pPr>
        <w:pStyle w:val="Programskikod"/>
      </w:pPr>
      <w:r>
        <w:t>N = 5000</w:t>
      </w:r>
    </w:p>
    <w:p w14:paraId="7255B56F" w14:textId="77777777" w:rsidR="002E57BC" w:rsidRDefault="002E57BC" w:rsidP="002E57BC">
      <w:pPr>
        <w:pStyle w:val="Programskikod"/>
      </w:pPr>
      <w:r>
        <w:t>H = 0.0010</w:t>
      </w:r>
    </w:p>
    <w:p w14:paraId="5D1E476E" w14:textId="77777777" w:rsidR="002E57BC" w:rsidRDefault="002E57BC" w:rsidP="002E57BC">
      <w:pPr>
        <w:pStyle w:val="Programskikod"/>
      </w:pPr>
    </w:p>
    <w:p w14:paraId="6DA71FC0" w14:textId="77777777" w:rsidR="002E57BC" w:rsidRDefault="002E57BC" w:rsidP="002E57BC">
      <w:pPr>
        <w:pStyle w:val="Programskikod"/>
      </w:pPr>
    </w:p>
    <w:p w14:paraId="3F79EBF5" w14:textId="77777777" w:rsidR="002E57BC" w:rsidRDefault="002E57BC" w:rsidP="002E57BC">
      <w:pPr>
        <w:pStyle w:val="Programskikod"/>
      </w:pPr>
      <w:r>
        <w:t>RMS absolute error in solution = 2.076798e-02</w:t>
      </w:r>
    </w:p>
    <w:p w14:paraId="435DDC5D" w14:textId="77777777" w:rsidR="002E57BC" w:rsidRDefault="002E57BC" w:rsidP="002E57BC">
      <w:pPr>
        <w:pStyle w:val="Programskikod"/>
      </w:pPr>
      <w:r>
        <w:t>19 January 2023 12:34:28 AM</w:t>
      </w:r>
    </w:p>
    <w:p w14:paraId="02DBA4C5" w14:textId="77777777" w:rsidR="002E57BC" w:rsidRDefault="002E57BC" w:rsidP="002E57BC">
      <w:pPr>
        <w:pStyle w:val="Programskikod"/>
      </w:pPr>
      <w:r>
        <w:t>19 January 2023 12:34:28 AM</w:t>
      </w:r>
    </w:p>
    <w:p w14:paraId="3F4CC9E5" w14:textId="77777777" w:rsidR="002E57BC" w:rsidRDefault="002E57BC" w:rsidP="002E57BC">
      <w:pPr>
        <w:pStyle w:val="Programskikod"/>
      </w:pPr>
      <w:r>
        <w:t>A = 3.000000</w:t>
      </w:r>
    </w:p>
    <w:p w14:paraId="7FEA3619" w14:textId="77777777" w:rsidR="002E57BC" w:rsidRDefault="002E57BC" w:rsidP="002E57BC">
      <w:pPr>
        <w:pStyle w:val="Programskikod"/>
      </w:pPr>
      <w:r>
        <w:t>B = 2.000000</w:t>
      </w:r>
    </w:p>
    <w:p w14:paraId="572A611B" w14:textId="77777777" w:rsidR="002E57BC" w:rsidRDefault="002E57BC" w:rsidP="002E57BC">
      <w:pPr>
        <w:pStyle w:val="Programskikod"/>
      </w:pPr>
      <w:r>
        <w:t>C = 1.000000</w:t>
      </w:r>
    </w:p>
    <w:p w14:paraId="0FDC24C0" w14:textId="77777777" w:rsidR="002E57BC" w:rsidRDefault="002E57BC" w:rsidP="002E57BC">
      <w:pPr>
        <w:pStyle w:val="Programskikod"/>
      </w:pPr>
      <w:r>
        <w:t>N = 10000</w:t>
      </w:r>
    </w:p>
    <w:p w14:paraId="0B7A885C" w14:textId="77777777" w:rsidR="002E57BC" w:rsidRDefault="002E57BC" w:rsidP="002E57BC">
      <w:pPr>
        <w:pStyle w:val="Programskikod"/>
      </w:pPr>
      <w:r>
        <w:t>H = 0.0010</w:t>
      </w:r>
    </w:p>
    <w:p w14:paraId="76CDE425" w14:textId="77777777" w:rsidR="002E57BC" w:rsidRDefault="002E57BC" w:rsidP="002E57BC">
      <w:pPr>
        <w:pStyle w:val="Programskikod"/>
      </w:pPr>
    </w:p>
    <w:p w14:paraId="53B65E85" w14:textId="77777777" w:rsidR="002E57BC" w:rsidRDefault="002E57BC" w:rsidP="002E57BC">
      <w:pPr>
        <w:pStyle w:val="Programskikod"/>
      </w:pPr>
    </w:p>
    <w:p w14:paraId="1654F08E" w14:textId="77777777" w:rsidR="002E57BC" w:rsidRDefault="002E57BC" w:rsidP="002E57BC">
      <w:pPr>
        <w:pStyle w:val="Programskikod"/>
      </w:pPr>
      <w:r>
        <w:t>RMS absolute error in solution = 2.096349e-02</w:t>
      </w:r>
    </w:p>
    <w:p w14:paraId="539D4210" w14:textId="77777777" w:rsidR="002E57BC" w:rsidRDefault="002E57BC" w:rsidP="002E57BC">
      <w:pPr>
        <w:pStyle w:val="Programskikod"/>
      </w:pPr>
      <w:r>
        <w:t>19 January 2023 12:34:36 AM</w:t>
      </w:r>
    </w:p>
    <w:p w14:paraId="52FC4EC8" w14:textId="77777777" w:rsidR="002E57BC" w:rsidRDefault="002E57BC" w:rsidP="002E57BC">
      <w:pPr>
        <w:pStyle w:val="Programskikod"/>
      </w:pPr>
      <w:r>
        <w:t>19 January 2023 12:34:36 AM</w:t>
      </w:r>
    </w:p>
    <w:p w14:paraId="346728DF" w14:textId="77777777" w:rsidR="002E57BC" w:rsidRDefault="002E57BC" w:rsidP="002E57BC">
      <w:pPr>
        <w:pStyle w:val="Programskikod"/>
      </w:pPr>
      <w:r>
        <w:t>A = 3.000000</w:t>
      </w:r>
    </w:p>
    <w:p w14:paraId="7497C129" w14:textId="77777777" w:rsidR="002E57BC" w:rsidRDefault="002E57BC" w:rsidP="002E57BC">
      <w:pPr>
        <w:pStyle w:val="Programskikod"/>
      </w:pPr>
      <w:r>
        <w:t>B = 2.000000</w:t>
      </w:r>
    </w:p>
    <w:p w14:paraId="7CDA2D0A" w14:textId="77777777" w:rsidR="002E57BC" w:rsidRDefault="002E57BC" w:rsidP="002E57BC">
      <w:pPr>
        <w:pStyle w:val="Programskikod"/>
      </w:pPr>
      <w:r>
        <w:t>C = 1.000000</w:t>
      </w:r>
    </w:p>
    <w:p w14:paraId="58FECF3E" w14:textId="77777777" w:rsidR="002E57BC" w:rsidRDefault="002E57BC" w:rsidP="002E57BC">
      <w:pPr>
        <w:pStyle w:val="Programskikod"/>
      </w:pPr>
      <w:r>
        <w:t>N = 20000</w:t>
      </w:r>
    </w:p>
    <w:p w14:paraId="42616C0B" w14:textId="77777777" w:rsidR="002E57BC" w:rsidRDefault="002E57BC" w:rsidP="002E57BC">
      <w:pPr>
        <w:pStyle w:val="Programskikod"/>
      </w:pPr>
      <w:r>
        <w:t>H = 0.0010</w:t>
      </w:r>
    </w:p>
    <w:p w14:paraId="2E7AB8C4" w14:textId="77777777" w:rsidR="002E57BC" w:rsidRDefault="002E57BC" w:rsidP="002E57BC">
      <w:pPr>
        <w:pStyle w:val="Programskikod"/>
      </w:pPr>
    </w:p>
    <w:p w14:paraId="350EF7B8" w14:textId="77777777" w:rsidR="002E57BC" w:rsidRDefault="002E57BC" w:rsidP="002E57BC">
      <w:pPr>
        <w:pStyle w:val="Programskikod"/>
      </w:pPr>
    </w:p>
    <w:p w14:paraId="1A421062" w14:textId="77777777" w:rsidR="002E57BC" w:rsidRDefault="002E57BC" w:rsidP="002E57BC">
      <w:pPr>
        <w:pStyle w:val="Programskikod"/>
      </w:pPr>
      <w:r>
        <w:t>RMS absolute error in solution = 2.108210e-02</w:t>
      </w:r>
    </w:p>
    <w:p w14:paraId="737B3E77" w14:textId="77777777" w:rsidR="002E57BC" w:rsidRDefault="002E57BC" w:rsidP="002E57BC">
      <w:pPr>
        <w:pStyle w:val="Programskikod"/>
      </w:pPr>
      <w:r>
        <w:t>19 January 2023 12:34:52 AM</w:t>
      </w:r>
    </w:p>
    <w:p w14:paraId="5A184447" w14:textId="77777777" w:rsidR="002E57BC" w:rsidRDefault="002E57BC" w:rsidP="002E57BC">
      <w:pPr>
        <w:pStyle w:val="Programskikod"/>
      </w:pPr>
      <w:r>
        <w:t>19 January 2023 12:34:52 AM</w:t>
      </w:r>
    </w:p>
    <w:p w14:paraId="70004B1B" w14:textId="77777777" w:rsidR="002E57BC" w:rsidRDefault="002E57BC" w:rsidP="002E57BC">
      <w:pPr>
        <w:pStyle w:val="Programskikod"/>
      </w:pPr>
      <w:r>
        <w:t>A = 3.000000</w:t>
      </w:r>
    </w:p>
    <w:p w14:paraId="564E398D" w14:textId="77777777" w:rsidR="002E57BC" w:rsidRDefault="002E57BC" w:rsidP="002E57BC">
      <w:pPr>
        <w:pStyle w:val="Programskikod"/>
      </w:pPr>
      <w:r>
        <w:t>B = 2.000000</w:t>
      </w:r>
    </w:p>
    <w:p w14:paraId="1202C20C" w14:textId="77777777" w:rsidR="002E57BC" w:rsidRDefault="002E57BC" w:rsidP="002E57BC">
      <w:pPr>
        <w:pStyle w:val="Programskikod"/>
      </w:pPr>
      <w:r>
        <w:t>C = 1.000000</w:t>
      </w:r>
    </w:p>
    <w:p w14:paraId="0EDB0873" w14:textId="77777777" w:rsidR="002E57BC" w:rsidRDefault="002E57BC" w:rsidP="002E57BC">
      <w:pPr>
        <w:pStyle w:val="Programskikod"/>
      </w:pPr>
      <w:r>
        <w:t>N = 1000</w:t>
      </w:r>
    </w:p>
    <w:p w14:paraId="03DFDF33" w14:textId="77777777" w:rsidR="002E57BC" w:rsidRDefault="002E57BC" w:rsidP="002E57BC">
      <w:pPr>
        <w:pStyle w:val="Programskikod"/>
      </w:pPr>
      <w:r>
        <w:lastRenderedPageBreak/>
        <w:t>H = 0.0010</w:t>
      </w:r>
    </w:p>
    <w:p w14:paraId="3E825C94" w14:textId="77777777" w:rsidR="002E57BC" w:rsidRDefault="002E57BC" w:rsidP="002E57BC">
      <w:pPr>
        <w:pStyle w:val="Programskikod"/>
      </w:pPr>
    </w:p>
    <w:p w14:paraId="2A266452" w14:textId="77777777" w:rsidR="002E57BC" w:rsidRDefault="002E57BC" w:rsidP="002E57BC">
      <w:pPr>
        <w:pStyle w:val="Programskikod"/>
      </w:pPr>
    </w:p>
    <w:p w14:paraId="1DE36D5E" w14:textId="77777777" w:rsidR="002E57BC" w:rsidRDefault="002E57BC" w:rsidP="002E57BC">
      <w:pPr>
        <w:pStyle w:val="Programskikod"/>
      </w:pPr>
      <w:r>
        <w:t>RMS absolute error in solution = 2.171700e-02</w:t>
      </w:r>
    </w:p>
    <w:p w14:paraId="38E75EE1" w14:textId="77777777" w:rsidR="002E57BC" w:rsidRDefault="002E57BC" w:rsidP="002E57BC">
      <w:pPr>
        <w:pStyle w:val="Programskikod"/>
      </w:pPr>
      <w:r>
        <w:t>19 January 2023 12:34:55 AM</w:t>
      </w:r>
    </w:p>
    <w:p w14:paraId="1F2FAC44" w14:textId="77777777" w:rsidR="002E57BC" w:rsidRDefault="002E57BC" w:rsidP="002E57BC">
      <w:pPr>
        <w:pStyle w:val="Programskikod"/>
      </w:pPr>
      <w:r>
        <w:t>19 January 2023 12:34:55 AM</w:t>
      </w:r>
    </w:p>
    <w:p w14:paraId="02F06DF8" w14:textId="77777777" w:rsidR="002E57BC" w:rsidRDefault="002E57BC" w:rsidP="002E57BC">
      <w:pPr>
        <w:pStyle w:val="Programskikod"/>
      </w:pPr>
      <w:r>
        <w:t>A = 3.000000</w:t>
      </w:r>
    </w:p>
    <w:p w14:paraId="5CB77E96" w14:textId="77777777" w:rsidR="002E57BC" w:rsidRDefault="002E57BC" w:rsidP="002E57BC">
      <w:pPr>
        <w:pStyle w:val="Programskikod"/>
      </w:pPr>
      <w:r>
        <w:t>B = 2.000000</w:t>
      </w:r>
    </w:p>
    <w:p w14:paraId="068022E1" w14:textId="77777777" w:rsidR="002E57BC" w:rsidRDefault="002E57BC" w:rsidP="002E57BC">
      <w:pPr>
        <w:pStyle w:val="Programskikod"/>
      </w:pPr>
      <w:r>
        <w:t>C = 1.000000</w:t>
      </w:r>
    </w:p>
    <w:p w14:paraId="7CC6C8CF" w14:textId="77777777" w:rsidR="002E57BC" w:rsidRDefault="002E57BC" w:rsidP="002E57BC">
      <w:pPr>
        <w:pStyle w:val="Programskikod"/>
      </w:pPr>
      <w:r>
        <w:t>N = 5000</w:t>
      </w:r>
    </w:p>
    <w:p w14:paraId="71129A71" w14:textId="77777777" w:rsidR="002E57BC" w:rsidRDefault="002E57BC" w:rsidP="002E57BC">
      <w:pPr>
        <w:pStyle w:val="Programskikod"/>
      </w:pPr>
      <w:r>
        <w:t>H = 0.0010</w:t>
      </w:r>
    </w:p>
    <w:p w14:paraId="71BBDAF5" w14:textId="77777777" w:rsidR="002E57BC" w:rsidRDefault="002E57BC" w:rsidP="002E57BC">
      <w:pPr>
        <w:pStyle w:val="Programskikod"/>
      </w:pPr>
    </w:p>
    <w:p w14:paraId="4ECBD739" w14:textId="77777777" w:rsidR="002E57BC" w:rsidRDefault="002E57BC" w:rsidP="002E57BC">
      <w:pPr>
        <w:pStyle w:val="Programskikod"/>
      </w:pPr>
    </w:p>
    <w:p w14:paraId="7D0C8709" w14:textId="77777777" w:rsidR="002E57BC" w:rsidRDefault="002E57BC" w:rsidP="002E57BC">
      <w:pPr>
        <w:pStyle w:val="Programskikod"/>
      </w:pPr>
      <w:r>
        <w:t>RMS absolute error in solution = 2.127277e-02</w:t>
      </w:r>
    </w:p>
    <w:p w14:paraId="64A56299" w14:textId="77777777" w:rsidR="002E57BC" w:rsidRDefault="002E57BC" w:rsidP="002E57BC">
      <w:pPr>
        <w:pStyle w:val="Programskikod"/>
      </w:pPr>
      <w:r>
        <w:t>19 January 2023 12:35:10 AM</w:t>
      </w:r>
    </w:p>
    <w:p w14:paraId="37C46B03" w14:textId="77777777" w:rsidR="002E57BC" w:rsidRDefault="002E57BC" w:rsidP="002E57BC">
      <w:pPr>
        <w:pStyle w:val="Programskikod"/>
      </w:pPr>
      <w:r>
        <w:t>19 January 2023 12:35:10 AM</w:t>
      </w:r>
    </w:p>
    <w:p w14:paraId="054A2D5B" w14:textId="77777777" w:rsidR="002E57BC" w:rsidRDefault="002E57BC" w:rsidP="002E57BC">
      <w:pPr>
        <w:pStyle w:val="Programskikod"/>
      </w:pPr>
      <w:r>
        <w:t>A = 3.000000</w:t>
      </w:r>
    </w:p>
    <w:p w14:paraId="09BAB8AE" w14:textId="77777777" w:rsidR="002E57BC" w:rsidRDefault="002E57BC" w:rsidP="002E57BC">
      <w:pPr>
        <w:pStyle w:val="Programskikod"/>
      </w:pPr>
      <w:r>
        <w:t>B = 2.000000</w:t>
      </w:r>
    </w:p>
    <w:p w14:paraId="5B4B9CAA" w14:textId="77777777" w:rsidR="002E57BC" w:rsidRDefault="002E57BC" w:rsidP="002E57BC">
      <w:pPr>
        <w:pStyle w:val="Programskikod"/>
      </w:pPr>
      <w:r>
        <w:t>C = 1.000000</w:t>
      </w:r>
    </w:p>
    <w:p w14:paraId="7EC5FB19" w14:textId="77777777" w:rsidR="002E57BC" w:rsidRDefault="002E57BC" w:rsidP="002E57BC">
      <w:pPr>
        <w:pStyle w:val="Programskikod"/>
      </w:pPr>
      <w:r>
        <w:t>N = 10000</w:t>
      </w:r>
    </w:p>
    <w:p w14:paraId="0C3EEA04" w14:textId="77777777" w:rsidR="002E57BC" w:rsidRDefault="002E57BC" w:rsidP="002E57BC">
      <w:pPr>
        <w:pStyle w:val="Programskikod"/>
      </w:pPr>
      <w:r>
        <w:t>H = 0.0010</w:t>
      </w:r>
    </w:p>
    <w:p w14:paraId="64A45FB6" w14:textId="77777777" w:rsidR="002E57BC" w:rsidRDefault="002E57BC" w:rsidP="002E57BC">
      <w:pPr>
        <w:pStyle w:val="Programskikod"/>
      </w:pPr>
    </w:p>
    <w:p w14:paraId="10F8B52B" w14:textId="77777777" w:rsidR="002E57BC" w:rsidRDefault="002E57BC" w:rsidP="002E57BC">
      <w:pPr>
        <w:pStyle w:val="Programskikod"/>
      </w:pPr>
    </w:p>
    <w:p w14:paraId="304AE340" w14:textId="77777777" w:rsidR="002E57BC" w:rsidRDefault="002E57BC" w:rsidP="002E57BC">
      <w:pPr>
        <w:pStyle w:val="Programskikod"/>
      </w:pPr>
      <w:r>
        <w:t>RMS absolute error in solution = 2.109998e-02</w:t>
      </w:r>
    </w:p>
    <w:p w14:paraId="43FCE3AB" w14:textId="77777777" w:rsidR="002E57BC" w:rsidRDefault="002E57BC" w:rsidP="002E57BC">
      <w:pPr>
        <w:pStyle w:val="Programskikod"/>
      </w:pPr>
      <w:r>
        <w:t>19 January 2023 12:35:41 AM</w:t>
      </w:r>
    </w:p>
    <w:p w14:paraId="57B6F3A8" w14:textId="77777777" w:rsidR="002E57BC" w:rsidRDefault="002E57BC" w:rsidP="002E57BC">
      <w:pPr>
        <w:pStyle w:val="Programskikod"/>
      </w:pPr>
      <w:r>
        <w:t>19 January 2023 12:35:41 AM</w:t>
      </w:r>
    </w:p>
    <w:p w14:paraId="20AE5A63" w14:textId="77777777" w:rsidR="002E57BC" w:rsidRDefault="002E57BC" w:rsidP="002E57BC">
      <w:pPr>
        <w:pStyle w:val="Programskikod"/>
      </w:pPr>
      <w:r>
        <w:t>A = 3.000000</w:t>
      </w:r>
    </w:p>
    <w:p w14:paraId="5BCE4016" w14:textId="77777777" w:rsidR="002E57BC" w:rsidRDefault="002E57BC" w:rsidP="002E57BC">
      <w:pPr>
        <w:pStyle w:val="Programskikod"/>
      </w:pPr>
      <w:r>
        <w:t>B = 2.000000</w:t>
      </w:r>
    </w:p>
    <w:p w14:paraId="127D67B5" w14:textId="77777777" w:rsidR="002E57BC" w:rsidRDefault="002E57BC" w:rsidP="002E57BC">
      <w:pPr>
        <w:pStyle w:val="Programskikod"/>
      </w:pPr>
      <w:r>
        <w:t>C = 1.000000</w:t>
      </w:r>
    </w:p>
    <w:p w14:paraId="70004AD1" w14:textId="77777777" w:rsidR="002E57BC" w:rsidRDefault="002E57BC" w:rsidP="002E57BC">
      <w:pPr>
        <w:pStyle w:val="Programskikod"/>
      </w:pPr>
      <w:r>
        <w:t>N = 20000</w:t>
      </w:r>
    </w:p>
    <w:p w14:paraId="56431961" w14:textId="77777777" w:rsidR="002E57BC" w:rsidRDefault="002E57BC" w:rsidP="002E57BC">
      <w:pPr>
        <w:pStyle w:val="Programskikod"/>
      </w:pPr>
      <w:r>
        <w:t>H = 0.0010</w:t>
      </w:r>
    </w:p>
    <w:p w14:paraId="673175FA" w14:textId="77777777" w:rsidR="002E57BC" w:rsidRDefault="002E57BC" w:rsidP="002E57BC">
      <w:pPr>
        <w:pStyle w:val="Programskikod"/>
      </w:pPr>
    </w:p>
    <w:p w14:paraId="6F87EC8E" w14:textId="77777777" w:rsidR="002E57BC" w:rsidRDefault="002E57BC" w:rsidP="002E57BC">
      <w:pPr>
        <w:pStyle w:val="Programskikod"/>
      </w:pPr>
    </w:p>
    <w:p w14:paraId="4C8B03A3" w14:textId="77777777" w:rsidR="002E57BC" w:rsidRDefault="002E57BC" w:rsidP="002E57BC">
      <w:pPr>
        <w:pStyle w:val="Programskikod"/>
      </w:pPr>
      <w:r>
        <w:t>RMS absolute error in solution = 2.102653e-02</w:t>
      </w:r>
    </w:p>
    <w:p w14:paraId="6FCBC443" w14:textId="0C176E64" w:rsidR="002E57BC" w:rsidRDefault="002E57BC" w:rsidP="002E57BC">
      <w:pPr>
        <w:pStyle w:val="Programskikod"/>
      </w:pPr>
      <w:r>
        <w:t>19 January 2023 12:36:41 AM</w:t>
      </w:r>
    </w:p>
    <w:p w14:paraId="39023F66" w14:textId="77777777" w:rsidR="002E57BC" w:rsidRDefault="002E57BC" w:rsidP="002E57BC">
      <w:pPr>
        <w:pStyle w:val="Oznakaslike"/>
      </w:pPr>
    </w:p>
    <w:p w14:paraId="57C53DA8" w14:textId="5254D8DE" w:rsidR="00FB3538" w:rsidRDefault="00FB3538" w:rsidP="002E57BC">
      <w:pPr>
        <w:pStyle w:val="Oznakaslike"/>
      </w:pPr>
      <w:r>
        <w:t xml:space="preserve">Listing </w:t>
      </w:r>
      <w:r w:rsidR="001D0217">
        <w:t>2</w:t>
      </w:r>
      <w:r>
        <w:t xml:space="preserve">. </w:t>
      </w:r>
      <w:r w:rsidR="001D0217" w:rsidRPr="001D0217">
        <w:t>Paralelno neoptimizovano i optimizovano izvršavanje programa</w:t>
      </w:r>
    </w:p>
    <w:p w14:paraId="7CD9F89D" w14:textId="77777777" w:rsidR="001D0217" w:rsidRPr="001D0217" w:rsidRDefault="001D0217" w:rsidP="005D7900">
      <w:pPr>
        <w:pStyle w:val="Osnovnitekst"/>
        <w:ind w:firstLine="0"/>
      </w:pPr>
    </w:p>
    <w:p w14:paraId="44DB2FA5" w14:textId="77777777" w:rsidR="00FB3538" w:rsidRDefault="00FB3538" w:rsidP="00FB3538">
      <w:pPr>
        <w:pStyle w:val="IIInivonaslova-Odeljak"/>
      </w:pPr>
      <w:bookmarkStart w:id="22" w:name="_Toc123061358"/>
      <w:r>
        <w:lastRenderedPageBreak/>
        <w:t>Grafici ubrzanja</w:t>
      </w:r>
      <w:bookmarkEnd w:id="22"/>
    </w:p>
    <w:p w14:paraId="27BFB013" w14:textId="53677BB0" w:rsidR="00FB3538" w:rsidRDefault="00FB3538" w:rsidP="002E57BC">
      <w:pPr>
        <w:pStyle w:val="Osnovnitekst"/>
        <w:jc w:val="center"/>
      </w:pPr>
      <w:r>
        <w:t>U okviru ove sekcije su dati grafici ubrzanja u odnosu na sekvencijalnu implementaciju.</w:t>
      </w:r>
      <w:r w:rsidR="002E57BC" w:rsidRPr="002E57BC">
        <w:rPr>
          <w:noProof/>
        </w:rPr>
        <w:t xml:space="preserve"> </w:t>
      </w:r>
      <w:r w:rsidR="002E57BC">
        <w:rPr>
          <w:noProof/>
        </w:rPr>
        <w:drawing>
          <wp:inline distT="0" distB="0" distL="0" distR="0" wp14:anchorId="28D68325" wp14:editId="43AE6787">
            <wp:extent cx="4572000" cy="2743200"/>
            <wp:effectExtent l="0" t="0" r="12700" b="12700"/>
            <wp:docPr id="7" name="Chart 7">
              <a:extLst xmlns:a="http://schemas.openxmlformats.org/drawingml/2006/main">
                <a:ext uri="{FF2B5EF4-FFF2-40B4-BE49-F238E27FC236}">
                  <a16:creationId xmlns:a16="http://schemas.microsoft.com/office/drawing/2014/main" id="{0142688E-9D80-6D4C-F4C2-AF2F3100C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66519C" w14:textId="7CE89653" w:rsidR="000B6D0B" w:rsidRDefault="000B6D0B" w:rsidP="00FB3538">
      <w:pPr>
        <w:pStyle w:val="Osnovnitekst"/>
      </w:pPr>
      <w:r>
        <w:t xml:space="preserve">       </w:t>
      </w:r>
    </w:p>
    <w:p w14:paraId="53A78F56" w14:textId="26B8E17E" w:rsidR="000B6D0B" w:rsidRDefault="000B6D0B" w:rsidP="000B6D0B">
      <w:pPr>
        <w:pStyle w:val="Caption"/>
        <w:jc w:val="center"/>
        <w:rPr>
          <w:noProof/>
          <w:lang w:val="en-US"/>
        </w:rPr>
      </w:pPr>
      <w:r>
        <w:rPr>
          <w:noProof/>
          <w:lang w:val="sr-Latn-CS"/>
        </w:rPr>
        <w:t>Slika</w:t>
      </w:r>
      <w:r w:rsidRPr="00FD52EC">
        <w:rPr>
          <w:noProof/>
          <w:lang w:val="sr-Latn-CS"/>
        </w:rPr>
        <w:t xml:space="preserve"> </w:t>
      </w:r>
      <w:r w:rsidR="005D7900">
        <w:rPr>
          <w:noProof/>
          <w:lang w:val="sr-Latn-CS"/>
        </w:rPr>
        <w:t>2</w:t>
      </w:r>
      <w:r w:rsidRPr="00FD52EC">
        <w:rPr>
          <w:noProof/>
          <w:lang w:val="sr-Latn-CS"/>
        </w:rPr>
        <w:t xml:space="preserve">. </w:t>
      </w:r>
      <w:r w:rsidRPr="001D0217">
        <w:rPr>
          <w:noProof/>
          <w:lang w:val="sr-Latn-CS"/>
        </w:rPr>
        <w:t xml:space="preserve">Grafik </w:t>
      </w:r>
      <w:r w:rsidR="002E57BC">
        <w:rPr>
          <w:noProof/>
          <w:lang w:val="sr-Latn-CS"/>
        </w:rPr>
        <w:t>ubrzanja</w:t>
      </w:r>
    </w:p>
    <w:p w14:paraId="421F10FD" w14:textId="77777777" w:rsidR="001D0217" w:rsidRPr="001D0217" w:rsidRDefault="001D0217" w:rsidP="001D0217">
      <w:pPr>
        <w:rPr>
          <w:lang w:val="en-US"/>
        </w:rPr>
      </w:pPr>
    </w:p>
    <w:p w14:paraId="470696B9" w14:textId="2C2E0397" w:rsidR="00FB3538" w:rsidRDefault="00FB3538" w:rsidP="00FB3538">
      <w:pPr>
        <w:pStyle w:val="IIInivonaslova-Odeljak"/>
        <w:rPr>
          <w:lang w:val="sr-Latn-RS"/>
        </w:rPr>
      </w:pPr>
      <w:bookmarkStart w:id="23" w:name="_Toc123061359"/>
      <w:r>
        <w:t>Diskusija dobijenih re</w:t>
      </w:r>
      <w:r>
        <w:rPr>
          <w:lang w:val="sr-Latn-RS"/>
        </w:rPr>
        <w:t>zultata</w:t>
      </w:r>
      <w:bookmarkEnd w:id="23"/>
    </w:p>
    <w:p w14:paraId="6950D6E9" w14:textId="5C986678" w:rsidR="004A2654" w:rsidRPr="000C7DCE" w:rsidRDefault="002E57BC" w:rsidP="000C7DCE">
      <w:pPr>
        <w:pStyle w:val="Osnovnitekst"/>
        <w:rPr>
          <w:lang w:val="sr-Latn-RS"/>
        </w:rPr>
      </w:pPr>
      <w:bookmarkStart w:id="24" w:name="_Hlk119967837"/>
      <w:r>
        <w:t>Sa grafika mozemo videti da kako se povecava paralelni deo workloada tako se povecava ubrzanje programa. Preko 50 posto izvrsavanja ide na upis</w:t>
      </w:r>
    </w:p>
    <w:p w14:paraId="55D754D1" w14:textId="1ED261AC" w:rsidR="00FB3538" w:rsidRPr="006B5373" w:rsidRDefault="00FB3538" w:rsidP="00FB3538">
      <w:pPr>
        <w:pStyle w:val="Inivonaslova-Poglavlje"/>
        <w:rPr>
          <w:lang w:val="sr-Latn-RS"/>
        </w:rPr>
      </w:pPr>
      <w:bookmarkStart w:id="25" w:name="_Toc123061360"/>
      <w:bookmarkEnd w:id="24"/>
      <w:r>
        <w:rPr>
          <w:lang w:val="sr-Latn-RS"/>
        </w:rPr>
        <w:lastRenderedPageBreak/>
        <w:t xml:space="preserve">Problem </w:t>
      </w:r>
      <w:r w:rsidR="000C7DCE">
        <w:rPr>
          <w:lang w:val="sr-Latn-RS"/>
        </w:rPr>
        <w:t>3</w:t>
      </w:r>
      <w:r>
        <w:rPr>
          <w:lang w:val="sr-Latn-RS"/>
        </w:rPr>
        <w:t xml:space="preserve"> - </w:t>
      </w:r>
      <w:r w:rsidR="000C7DCE">
        <w:t>MolDyn</w:t>
      </w:r>
      <w:bookmarkEnd w:id="25"/>
    </w:p>
    <w:p w14:paraId="40DDB05D" w14:textId="4867FA50" w:rsidR="00FB3538" w:rsidRDefault="00FB3538" w:rsidP="00FB3538">
      <w:pPr>
        <w:pStyle w:val="IInivonaslova-Potpoglavlje"/>
      </w:pPr>
      <w:bookmarkStart w:id="26" w:name="_Toc123061361"/>
      <w:r>
        <w:t>Tekst problema</w:t>
      </w:r>
      <w:bookmarkEnd w:id="26"/>
    </w:p>
    <w:p w14:paraId="48FB30C2" w14:textId="670F7597" w:rsidR="000C7DCE" w:rsidRDefault="000C7DCE" w:rsidP="000C7DCE">
      <w:pPr>
        <w:pStyle w:val="Osnovnitekst"/>
      </w:pPr>
      <w:r>
        <w:t>Paralelizovati jednostavan program koji se bavi molekularnom dinamikom. Kod predstavlja simulaciju molekularne dinamike argonovog atoma u ograničenom prozoru (prostoru) sa periodičnim graničnim uslovima. Atomi se inicijalno nalaze raspoređeni u pravilnu mrežu, a zatim se tokom simulacije dešavaju interakcije između njih. U svakom koraku simulacije u glavnoj petlji se dešava sledeće:</w:t>
      </w:r>
    </w:p>
    <w:p w14:paraId="4282DB68" w14:textId="5CF7F2D3" w:rsidR="000C7DCE" w:rsidRDefault="000C7DCE" w:rsidP="000C7DCE">
      <w:pPr>
        <w:pStyle w:val="Osnovnitekst"/>
      </w:pPr>
      <w:r>
        <w:t>● Čestice (atomi) se pomeraju zavisno od njihovih brzina i brzine se parcijalno ažuriraju u pozivu funkcije domove.</w:t>
      </w:r>
    </w:p>
    <w:p w14:paraId="67E11A1A" w14:textId="2E3D6FA5" w:rsidR="000C7DCE" w:rsidRDefault="000C7DCE" w:rsidP="000C7DCE">
      <w:pPr>
        <w:pStyle w:val="Osnovnitekst"/>
      </w:pPr>
      <w:r>
        <w:t>● Sile koje se primenjuju na nove pozicije čestica se izračunavaju; takođe, akumuliraju se prosečna kinetička energija (virial) i potencijalna energija u pozivu funkcije forces.</w:t>
      </w:r>
    </w:p>
    <w:p w14:paraId="15E067E1" w14:textId="05B43A3F" w:rsidR="000C7DCE" w:rsidRDefault="000C7DCE" w:rsidP="000C7DCE">
      <w:pPr>
        <w:pStyle w:val="Osnovnitekst"/>
      </w:pPr>
      <w:r>
        <w:t>● Sile se skaliraju, završava ažuriranje brzine i izračunavanje kinetičke energije u pozivu funkcije mkekin.</w:t>
      </w:r>
    </w:p>
    <w:p w14:paraId="5CFDE2F3" w14:textId="77777777" w:rsidR="000C7DCE" w:rsidRDefault="000C7DCE" w:rsidP="000C7DCE">
      <w:pPr>
        <w:pStyle w:val="Osnovnitekst"/>
      </w:pPr>
      <w:r>
        <w:t>● Prosečna brzina čestice se računa i skaliraju temperature u pozivu funkcije velavg.</w:t>
      </w:r>
    </w:p>
    <w:p w14:paraId="3F1C87FD" w14:textId="77777777" w:rsidR="000C7DCE" w:rsidRDefault="000C7DCE" w:rsidP="000C7DCE">
      <w:pPr>
        <w:pStyle w:val="Osnovnitekst"/>
      </w:pPr>
      <w:r>
        <w:t xml:space="preserve">● Pune potencijalne i prosečne kinetičke energije (virial) se računaju i ispisuju u funkciji prnout. </w:t>
      </w:r>
    </w:p>
    <w:p w14:paraId="57FAA4DB" w14:textId="1B22F11A" w:rsidR="000C7DCE" w:rsidRPr="000C7DCE" w:rsidRDefault="000C7DCE" w:rsidP="000C7DCE">
      <w:pPr>
        <w:pStyle w:val="Osnovnitekst"/>
      </w:pPr>
      <w:r>
        <w:t>Program se nalazi u datoteci direktorijumu MolDyn u arhivi koja je priložena uz ovaj dokument. Program se sastoji od više datoteka, od kojih su od interesa datoteke main.c i forces.c, jer se u njima provodi najviše vremena. Analizirati dati kod i obratiti pažnju na redukcione promenljive unutar datoteke forces.c. Ukoliko je potrebno međusobno isključenje prilikom paralelizacije programa, koristiti kritične sekcije ili atomske operacije. [1, N]</w:t>
      </w:r>
    </w:p>
    <w:p w14:paraId="581690E3" w14:textId="77777777" w:rsidR="00FB3538" w:rsidRDefault="00FB3538" w:rsidP="00FB3538">
      <w:pPr>
        <w:pStyle w:val="IInivonaslova-Potpoglavlje"/>
      </w:pPr>
      <w:bookmarkStart w:id="27" w:name="_Toc123061362"/>
      <w:r>
        <w:t>Delovi koje treba paralelizovati</w:t>
      </w:r>
      <w:bookmarkEnd w:id="27"/>
    </w:p>
    <w:p w14:paraId="74C14C0C" w14:textId="50FC889C" w:rsidR="00FB3538" w:rsidRDefault="00FB3538" w:rsidP="00FB3538">
      <w:pPr>
        <w:pStyle w:val="IIInivonaslova-Odeljak"/>
      </w:pPr>
      <w:bookmarkStart w:id="28" w:name="_Toc123061363"/>
      <w:r>
        <w:t>Diskusija</w:t>
      </w:r>
      <w:bookmarkEnd w:id="28"/>
      <w:r>
        <w:t xml:space="preserve"> </w:t>
      </w:r>
    </w:p>
    <w:p w14:paraId="0311AC41" w14:textId="10B7F63D" w:rsidR="002A0E66" w:rsidRPr="002A0E66" w:rsidRDefault="005D7900" w:rsidP="002A0E66">
      <w:pPr>
        <w:pStyle w:val="Osnovnitekst"/>
      </w:pPr>
      <w:r w:rsidRPr="005D7900">
        <w:t>U okviru ovog zadatka mozemo uociti fise .c fajlova od kojih je nama od najveceg interesa forces.c i main.c. U ostalim fajlovima se najvise nalazi kod koji ne moze biti p</w:t>
      </w:r>
      <w:r>
        <w:t>a</w:t>
      </w:r>
      <w:r w:rsidRPr="005D7900">
        <w:t>ralelizovan.</w:t>
      </w:r>
    </w:p>
    <w:p w14:paraId="3615B4C9" w14:textId="2D00A963" w:rsidR="00FB3538" w:rsidRDefault="00FB3538" w:rsidP="00FB3538">
      <w:pPr>
        <w:pStyle w:val="IIInivonaslova-Odeljak"/>
      </w:pPr>
      <w:bookmarkStart w:id="29" w:name="_Toc123061364"/>
      <w:r>
        <w:lastRenderedPageBreak/>
        <w:t>Način paralelizacije</w:t>
      </w:r>
      <w:bookmarkEnd w:id="29"/>
    </w:p>
    <w:p w14:paraId="0D6EF9D5" w14:textId="1145B2D1" w:rsidR="005D7900" w:rsidRPr="005D7900" w:rsidRDefault="005D7900" w:rsidP="005D7900">
      <w:pPr>
        <w:pStyle w:val="Osnovnitekst"/>
      </w:pPr>
      <w:bookmarkStart w:id="30" w:name="_Hlk123075272"/>
      <w:r w:rsidRPr="005D7900">
        <w:t xml:space="preserve">Paralelizaciju smo uradili u </w:t>
      </w:r>
      <w:r>
        <w:t>dva</w:t>
      </w:r>
      <w:r w:rsidRPr="005D7900">
        <w:t xml:space="preserve"> fajl</w:t>
      </w:r>
      <w:r>
        <w:t>a</w:t>
      </w:r>
      <w:r w:rsidRPr="005D7900">
        <w:t xml:space="preserve"> – forces.c</w:t>
      </w:r>
      <w:r>
        <w:t xml:space="preserve"> i main.c </w:t>
      </w:r>
      <w:r w:rsidRPr="005D7900">
        <w:t xml:space="preserve">. U fajlu forces.c se odvija najvise izracunavanja. </w:t>
      </w:r>
      <w:r w:rsidR="002E57BC">
        <w:t>Paralelizacija je izvrsena atomicnim dodavanjem</w:t>
      </w:r>
    </w:p>
    <w:p w14:paraId="2220E5C3" w14:textId="77777777" w:rsidR="00FB3538" w:rsidRDefault="00FB3538" w:rsidP="00FB3538">
      <w:pPr>
        <w:pStyle w:val="IInivonaslova-Potpoglavlje"/>
      </w:pPr>
      <w:bookmarkStart w:id="31" w:name="_Toc123061365"/>
      <w:bookmarkEnd w:id="30"/>
      <w:r>
        <w:t>Rezultati</w:t>
      </w:r>
      <w:bookmarkEnd w:id="31"/>
    </w:p>
    <w:p w14:paraId="631B2D59" w14:textId="07C699C0" w:rsidR="00FB3538" w:rsidRDefault="00FB3538" w:rsidP="00FB3538">
      <w:pPr>
        <w:pStyle w:val="Osnovnitekst"/>
      </w:pPr>
      <w:r>
        <w:t xml:space="preserve">U okviru ove sekcije su izloženi rezultati paralelizacije problema </w:t>
      </w:r>
      <w:r w:rsidR="005D7900">
        <w:t>3</w:t>
      </w:r>
      <w:r>
        <w:t>.</w:t>
      </w:r>
    </w:p>
    <w:p w14:paraId="24A7A26D" w14:textId="77777777" w:rsidR="00FB3538" w:rsidRDefault="00FB3538" w:rsidP="00FB3538">
      <w:pPr>
        <w:pStyle w:val="IIInivonaslova-Odeljak"/>
      </w:pPr>
      <w:bookmarkStart w:id="32" w:name="_Toc123061366"/>
      <w:r>
        <w:t>Logovi izvršavanja</w:t>
      </w:r>
      <w:bookmarkEnd w:id="32"/>
    </w:p>
    <w:p w14:paraId="4E0EE313" w14:textId="0AA20F39" w:rsidR="00FB3538" w:rsidRDefault="00FB3538" w:rsidP="00FB3538">
      <w:pPr>
        <w:pStyle w:val="Osnovnitekst"/>
      </w:pPr>
      <w:r>
        <w:t>Ovde su dati logovi izvršavanja za definisane test primere i različit broj niti. Obavezno uključiti u ispis i vremena izvršavanja. Logove pojedinačno uokviriti i obeležiti.</w:t>
      </w:r>
    </w:p>
    <w:p w14:paraId="2C2A2193" w14:textId="77777777" w:rsidR="00FB3538" w:rsidRDefault="00FB3538" w:rsidP="00FB3538">
      <w:pPr>
        <w:pStyle w:val="Osnovnitekst"/>
        <w:rPr>
          <w:lang w:val="en-US"/>
        </w:rPr>
      </w:pPr>
    </w:p>
    <w:p w14:paraId="1C45094F" w14:textId="20F0AFE9" w:rsidR="002E57BC" w:rsidRDefault="002E57BC" w:rsidP="002E57BC">
      <w:pPr>
        <w:pStyle w:val="Programskikod"/>
      </w:pPr>
      <w:r>
        <w:t>Molecular Dynamics Simulation example program</w:t>
      </w:r>
    </w:p>
    <w:p w14:paraId="1F82CB22" w14:textId="77777777" w:rsidR="002E57BC" w:rsidRDefault="002E57BC" w:rsidP="002E57BC">
      <w:pPr>
        <w:pStyle w:val="Programskikod"/>
      </w:pPr>
      <w:r>
        <w:t xml:space="preserve"> ---------------------------------------------</w:t>
      </w:r>
    </w:p>
    <w:p w14:paraId="77B78A00" w14:textId="77777777" w:rsidR="002E57BC" w:rsidRDefault="002E57BC" w:rsidP="002E57BC">
      <w:pPr>
        <w:pStyle w:val="Programskikod"/>
      </w:pPr>
      <w:r>
        <w:t xml:space="preserve"> number of particles is ............  13500</w:t>
      </w:r>
    </w:p>
    <w:p w14:paraId="57361A1C" w14:textId="77777777" w:rsidR="002E57BC" w:rsidRDefault="002E57BC" w:rsidP="002E57BC">
      <w:pPr>
        <w:pStyle w:val="Programskikod"/>
      </w:pPr>
      <w:r>
        <w:t xml:space="preserve"> side length of the box is .........     25.323179</w:t>
      </w:r>
    </w:p>
    <w:p w14:paraId="5194849B" w14:textId="77777777" w:rsidR="002E57BC" w:rsidRDefault="002E57BC" w:rsidP="002E57BC">
      <w:pPr>
        <w:pStyle w:val="Programskikod"/>
      </w:pPr>
      <w:r>
        <w:t xml:space="preserve"> cut off is ........................      3.750000</w:t>
      </w:r>
    </w:p>
    <w:p w14:paraId="49AFFF61" w14:textId="77777777" w:rsidR="002E57BC" w:rsidRDefault="002E57BC" w:rsidP="002E57BC">
      <w:pPr>
        <w:pStyle w:val="Programskikod"/>
      </w:pPr>
      <w:r>
        <w:t xml:space="preserve"> reduced temperature is ............      0.722000</w:t>
      </w:r>
    </w:p>
    <w:p w14:paraId="7FE51A9B" w14:textId="77777777" w:rsidR="002E57BC" w:rsidRDefault="002E57BC" w:rsidP="002E57BC">
      <w:pPr>
        <w:pStyle w:val="Programskikod"/>
      </w:pPr>
      <w:r>
        <w:t xml:space="preserve"> basic timestep is .................      0.064000</w:t>
      </w:r>
    </w:p>
    <w:p w14:paraId="133A9B81" w14:textId="77777777" w:rsidR="002E57BC" w:rsidRDefault="002E57BC" w:rsidP="002E57BC">
      <w:pPr>
        <w:pStyle w:val="Programskikod"/>
      </w:pPr>
      <w:r>
        <w:t xml:space="preserve"> temperature scale interval ........     10</w:t>
      </w:r>
    </w:p>
    <w:p w14:paraId="4A6C6C9E" w14:textId="77777777" w:rsidR="002E57BC" w:rsidRDefault="002E57BC" w:rsidP="002E57BC">
      <w:pPr>
        <w:pStyle w:val="Programskikod"/>
      </w:pPr>
      <w:r>
        <w:t xml:space="preserve"> stop scaling at move ..............     20</w:t>
      </w:r>
    </w:p>
    <w:p w14:paraId="3C8FD18D" w14:textId="77777777" w:rsidR="002E57BC" w:rsidRDefault="002E57BC" w:rsidP="002E57BC">
      <w:pPr>
        <w:pStyle w:val="Programskikod"/>
      </w:pPr>
      <w:r>
        <w:t xml:space="preserve"> print interval ....................      5</w:t>
      </w:r>
    </w:p>
    <w:p w14:paraId="7466D421" w14:textId="77777777" w:rsidR="002E57BC" w:rsidRDefault="002E57BC" w:rsidP="002E57BC">
      <w:pPr>
        <w:pStyle w:val="Programskikod"/>
      </w:pPr>
      <w:r>
        <w:t xml:space="preserve"> total no. of steps ................     20</w:t>
      </w:r>
    </w:p>
    <w:p w14:paraId="27E4E1E3" w14:textId="77777777" w:rsidR="002E57BC" w:rsidRDefault="002E57BC" w:rsidP="002E57BC">
      <w:pPr>
        <w:pStyle w:val="Programskikod"/>
      </w:pPr>
    </w:p>
    <w:p w14:paraId="12BA8A86" w14:textId="77777777" w:rsidR="002E57BC" w:rsidRDefault="002E57BC" w:rsidP="002E57BC">
      <w:pPr>
        <w:pStyle w:val="Programskikod"/>
      </w:pPr>
      <w:r>
        <w:t xml:space="preserve">    i       ke         pe            e         temp      pres      vel      rp</w:t>
      </w:r>
    </w:p>
    <w:p w14:paraId="1960EDFB" w14:textId="77777777" w:rsidR="002E57BC" w:rsidRDefault="002E57BC" w:rsidP="002E57BC">
      <w:pPr>
        <w:pStyle w:val="Programskikod"/>
      </w:pPr>
      <w:r>
        <w:t xml:space="preserve">  -----  ----------  ----------  ----------  --------  --------  --------  ----</w:t>
      </w:r>
    </w:p>
    <w:p w14:paraId="36966B9C" w14:textId="77777777" w:rsidR="002E57BC" w:rsidRDefault="002E57BC" w:rsidP="002E57BC">
      <w:pPr>
        <w:pStyle w:val="Programskikod"/>
      </w:pPr>
      <w:r>
        <w:t xml:space="preserve">      5  12619.1758 -91985.3542 -79366.1784    0.6232   -5.2880    0.1821  39.7</w:t>
      </w:r>
    </w:p>
    <w:p w14:paraId="43AB06B4" w14:textId="77777777" w:rsidR="002E57BC" w:rsidRDefault="002E57BC" w:rsidP="002E57BC">
      <w:pPr>
        <w:pStyle w:val="Programskikod"/>
      </w:pPr>
      <w:r>
        <w:t xml:space="preserve">     10  14619.4170 -86181.5919 -71562.1749    0.7220   -2.8265    0.1336  14.1</w:t>
      </w:r>
    </w:p>
    <w:p w14:paraId="132D08BA" w14:textId="77777777" w:rsidR="002E57BC" w:rsidRDefault="002E57BC" w:rsidP="002E57BC">
      <w:pPr>
        <w:pStyle w:val="Programskikod"/>
      </w:pPr>
      <w:r>
        <w:t xml:space="preserve">     15  11405.1707 -82966.3254 -71561.1547    0.5633   -1.5094    0.1714  33.6</w:t>
      </w:r>
    </w:p>
    <w:p w14:paraId="41B4792C" w14:textId="77777777" w:rsidR="002E57BC" w:rsidRDefault="002E57BC" w:rsidP="002E57BC">
      <w:pPr>
        <w:pStyle w:val="Programskikod"/>
      </w:pPr>
      <w:r>
        <w:t xml:space="preserve">     20  10825.0423 -82385.8646 -71560.8222    0.5346   -1.2219    0.1679  32.2</w:t>
      </w:r>
    </w:p>
    <w:p w14:paraId="43997044" w14:textId="77777777" w:rsidR="002E57BC" w:rsidRDefault="002E57BC" w:rsidP="002E57BC">
      <w:pPr>
        <w:pStyle w:val="Programskikod"/>
      </w:pPr>
      <w:r>
        <w:t>Time =  1.644527</w:t>
      </w:r>
    </w:p>
    <w:p w14:paraId="7074AE07" w14:textId="77777777" w:rsidR="002E57BC" w:rsidRDefault="002E57BC" w:rsidP="002E57BC">
      <w:pPr>
        <w:pStyle w:val="Programskikod"/>
      </w:pPr>
      <w:r>
        <w:t>rm *.o md</w:t>
      </w:r>
    </w:p>
    <w:p w14:paraId="47452DC4" w14:textId="77777777" w:rsidR="002E57BC" w:rsidRDefault="002E57BC" w:rsidP="002E57BC">
      <w:pPr>
        <w:pStyle w:val="Programskikod"/>
      </w:pPr>
      <w:r>
        <w:t>gcc -O3 -fopenmp  -c main.c</w:t>
      </w:r>
    </w:p>
    <w:p w14:paraId="43F98F58" w14:textId="77777777" w:rsidR="002E57BC" w:rsidRDefault="002E57BC" w:rsidP="002E57BC">
      <w:pPr>
        <w:pStyle w:val="Programskikod"/>
      </w:pPr>
      <w:r>
        <w:t>gcc -O3 -fopenmp  -c dfill.c</w:t>
      </w:r>
    </w:p>
    <w:p w14:paraId="57FD0653" w14:textId="77777777" w:rsidR="002E57BC" w:rsidRDefault="002E57BC" w:rsidP="002E57BC">
      <w:pPr>
        <w:pStyle w:val="Programskikod"/>
      </w:pPr>
      <w:r>
        <w:t>gcc -O3 -fopenmp  -c domove.c</w:t>
      </w:r>
    </w:p>
    <w:p w14:paraId="20E87273" w14:textId="77777777" w:rsidR="002E57BC" w:rsidRDefault="002E57BC" w:rsidP="002E57BC">
      <w:pPr>
        <w:pStyle w:val="Programskikod"/>
      </w:pPr>
      <w:r>
        <w:t>gcc -O3 -fopenmp  -c dscal.c</w:t>
      </w:r>
    </w:p>
    <w:p w14:paraId="107B6685" w14:textId="77777777" w:rsidR="002E57BC" w:rsidRDefault="002E57BC" w:rsidP="002E57BC">
      <w:pPr>
        <w:pStyle w:val="Programskikod"/>
      </w:pPr>
      <w:r>
        <w:t>gcc -O3 -fopenmp  -c fcc.c</w:t>
      </w:r>
    </w:p>
    <w:p w14:paraId="6918AD64" w14:textId="77777777" w:rsidR="002E57BC" w:rsidRDefault="002E57BC" w:rsidP="002E57BC">
      <w:pPr>
        <w:pStyle w:val="Programskikod"/>
      </w:pPr>
      <w:r>
        <w:t>gcc -O3 -fopenmp  -c forces.c</w:t>
      </w:r>
    </w:p>
    <w:p w14:paraId="72C0D48E" w14:textId="77777777" w:rsidR="002E57BC" w:rsidRDefault="002E57BC" w:rsidP="002E57BC">
      <w:pPr>
        <w:pStyle w:val="Programskikod"/>
      </w:pPr>
      <w:r>
        <w:lastRenderedPageBreak/>
        <w:t>gcc -O3 -fopenmp  -c mkekin.c</w:t>
      </w:r>
    </w:p>
    <w:p w14:paraId="6AA735C2" w14:textId="77777777" w:rsidR="002E57BC" w:rsidRDefault="002E57BC" w:rsidP="002E57BC">
      <w:pPr>
        <w:pStyle w:val="Programskikod"/>
      </w:pPr>
      <w:r>
        <w:t>gcc -O3 -fopenmp  -c mxwell.c</w:t>
      </w:r>
    </w:p>
    <w:p w14:paraId="2BC63C27" w14:textId="77777777" w:rsidR="002E57BC" w:rsidRDefault="002E57BC" w:rsidP="002E57BC">
      <w:pPr>
        <w:pStyle w:val="Programskikod"/>
      </w:pPr>
      <w:r>
        <w:t>gcc -O3 -fopenmp  -c prnout.c</w:t>
      </w:r>
    </w:p>
    <w:p w14:paraId="6EFE747D" w14:textId="77777777" w:rsidR="002E57BC" w:rsidRDefault="002E57BC" w:rsidP="002E57BC">
      <w:pPr>
        <w:pStyle w:val="Programskikod"/>
      </w:pPr>
      <w:r>
        <w:t>gcc -O3 -fopenmp  -c velavg.c</w:t>
      </w:r>
    </w:p>
    <w:p w14:paraId="32C7D4D3" w14:textId="77777777" w:rsidR="002E57BC" w:rsidRDefault="002E57BC" w:rsidP="002E57BC">
      <w:pPr>
        <w:pStyle w:val="Programskikod"/>
      </w:pPr>
      <w:r>
        <w:t>gcc -O3 -fopenmp  -o md main.o dfill.o domove.o dscal.o fcc.o forces.o mkekin.o mxwell.o prnout.o velavg.o -lm</w:t>
      </w:r>
    </w:p>
    <w:p w14:paraId="373C6E68" w14:textId="77777777" w:rsidR="002E57BC" w:rsidRDefault="002E57BC" w:rsidP="002E57BC">
      <w:pPr>
        <w:pStyle w:val="Programskikod"/>
      </w:pPr>
      <w:r>
        <w:t xml:space="preserve"> Molecular Dynamics Simulation example program</w:t>
      </w:r>
    </w:p>
    <w:p w14:paraId="246457C3" w14:textId="77777777" w:rsidR="002E57BC" w:rsidRDefault="002E57BC" w:rsidP="002E57BC">
      <w:pPr>
        <w:pStyle w:val="Programskikod"/>
      </w:pPr>
      <w:r>
        <w:t xml:space="preserve"> ---------------------------------------------</w:t>
      </w:r>
    </w:p>
    <w:p w14:paraId="38878E5C" w14:textId="77777777" w:rsidR="002E57BC" w:rsidRDefault="002E57BC" w:rsidP="002E57BC">
      <w:pPr>
        <w:pStyle w:val="Programskikod"/>
      </w:pPr>
      <w:r>
        <w:t xml:space="preserve"> number of particles is ............  13500</w:t>
      </w:r>
    </w:p>
    <w:p w14:paraId="436D33F1" w14:textId="77777777" w:rsidR="002E57BC" w:rsidRDefault="002E57BC" w:rsidP="002E57BC">
      <w:pPr>
        <w:pStyle w:val="Programskikod"/>
      </w:pPr>
      <w:r>
        <w:t xml:space="preserve"> side length of the box is .........     25.323179</w:t>
      </w:r>
    </w:p>
    <w:p w14:paraId="4F6E7A31" w14:textId="77777777" w:rsidR="002E57BC" w:rsidRDefault="002E57BC" w:rsidP="002E57BC">
      <w:pPr>
        <w:pStyle w:val="Programskikod"/>
      </w:pPr>
      <w:r>
        <w:t xml:space="preserve"> cut off is ........................      3.750000</w:t>
      </w:r>
    </w:p>
    <w:p w14:paraId="5C529B3E" w14:textId="77777777" w:rsidR="002E57BC" w:rsidRDefault="002E57BC" w:rsidP="002E57BC">
      <w:pPr>
        <w:pStyle w:val="Programskikod"/>
      </w:pPr>
      <w:r>
        <w:t xml:space="preserve"> reduced temperature is ............      0.722000</w:t>
      </w:r>
    </w:p>
    <w:p w14:paraId="681A7383" w14:textId="77777777" w:rsidR="002E57BC" w:rsidRDefault="002E57BC" w:rsidP="002E57BC">
      <w:pPr>
        <w:pStyle w:val="Programskikod"/>
      </w:pPr>
      <w:r>
        <w:t xml:space="preserve"> basic timestep is .................      0.064000</w:t>
      </w:r>
    </w:p>
    <w:p w14:paraId="59CE4832" w14:textId="77777777" w:rsidR="002E57BC" w:rsidRDefault="002E57BC" w:rsidP="002E57BC">
      <w:pPr>
        <w:pStyle w:val="Programskikod"/>
      </w:pPr>
      <w:r>
        <w:t xml:space="preserve"> temperature scale interval ........     10</w:t>
      </w:r>
    </w:p>
    <w:p w14:paraId="59B49DAC" w14:textId="77777777" w:rsidR="002E57BC" w:rsidRDefault="002E57BC" w:rsidP="002E57BC">
      <w:pPr>
        <w:pStyle w:val="Programskikod"/>
      </w:pPr>
      <w:r>
        <w:t xml:space="preserve"> stop scaling at move ..............     20</w:t>
      </w:r>
    </w:p>
    <w:p w14:paraId="0111C4D4" w14:textId="77777777" w:rsidR="002E57BC" w:rsidRDefault="002E57BC" w:rsidP="002E57BC">
      <w:pPr>
        <w:pStyle w:val="Programskikod"/>
      </w:pPr>
      <w:r>
        <w:t xml:space="preserve"> print interval ....................      5</w:t>
      </w:r>
    </w:p>
    <w:p w14:paraId="21B8975D" w14:textId="77777777" w:rsidR="002E57BC" w:rsidRDefault="002E57BC" w:rsidP="002E57BC">
      <w:pPr>
        <w:pStyle w:val="Programskikod"/>
      </w:pPr>
      <w:r>
        <w:t xml:space="preserve"> total no. of steps ................     20</w:t>
      </w:r>
    </w:p>
    <w:p w14:paraId="419393EB" w14:textId="77777777" w:rsidR="002E57BC" w:rsidRDefault="002E57BC" w:rsidP="002E57BC">
      <w:pPr>
        <w:pStyle w:val="Programskikod"/>
      </w:pPr>
    </w:p>
    <w:p w14:paraId="559E6823" w14:textId="77777777" w:rsidR="002E57BC" w:rsidRDefault="002E57BC" w:rsidP="002E57BC">
      <w:pPr>
        <w:pStyle w:val="Programskikod"/>
      </w:pPr>
      <w:r>
        <w:t xml:space="preserve">    i       ke         pe            e         temp      pres      vel      rp</w:t>
      </w:r>
    </w:p>
    <w:p w14:paraId="390DED11" w14:textId="77777777" w:rsidR="002E57BC" w:rsidRDefault="002E57BC" w:rsidP="002E57BC">
      <w:pPr>
        <w:pStyle w:val="Programskikod"/>
      </w:pPr>
      <w:r>
        <w:t xml:space="preserve">  -----  ----------  ----------  ----------  --------  --------  --------  ----</w:t>
      </w:r>
    </w:p>
    <w:p w14:paraId="664C83A9" w14:textId="77777777" w:rsidR="002E57BC" w:rsidRDefault="002E57BC" w:rsidP="002E57BC">
      <w:pPr>
        <w:pStyle w:val="Programskikod"/>
      </w:pPr>
      <w:r>
        <w:t xml:space="preserve">      5  12619.1758 -91985.3542 -79366.1784    0.6232   -5.2880    0.1821  39.7</w:t>
      </w:r>
    </w:p>
    <w:p w14:paraId="2063C61C" w14:textId="77777777" w:rsidR="002E57BC" w:rsidRDefault="002E57BC" w:rsidP="002E57BC">
      <w:pPr>
        <w:pStyle w:val="Programskikod"/>
      </w:pPr>
      <w:r>
        <w:t xml:space="preserve">     10  14619.4170 -86181.5919 -71562.1749    0.7220   -2.8265    0.1336  14.1</w:t>
      </w:r>
    </w:p>
    <w:p w14:paraId="2EB3E03D" w14:textId="77777777" w:rsidR="002E57BC" w:rsidRDefault="002E57BC" w:rsidP="002E57BC">
      <w:pPr>
        <w:pStyle w:val="Programskikod"/>
      </w:pPr>
      <w:r>
        <w:t xml:space="preserve">     15  11405.1707 -82966.3254 -71561.1547    0.5633   -1.5094    0.1714  33.6</w:t>
      </w:r>
    </w:p>
    <w:p w14:paraId="45AE4340" w14:textId="77777777" w:rsidR="002E57BC" w:rsidRDefault="002E57BC" w:rsidP="002E57BC">
      <w:pPr>
        <w:pStyle w:val="Programskikod"/>
      </w:pPr>
      <w:r>
        <w:t xml:space="preserve">     20  10825.0423 -82385.8646 -71560.8222    0.5346   -1.2219    0.1679  32.2</w:t>
      </w:r>
    </w:p>
    <w:p w14:paraId="04F38A7A" w14:textId="4956C5D7" w:rsidR="00FB3538" w:rsidRDefault="002E57BC" w:rsidP="002E57BC">
      <w:pPr>
        <w:pStyle w:val="Programskikod"/>
      </w:pPr>
      <w:r>
        <w:t>Time =  5.713348</w:t>
      </w:r>
    </w:p>
    <w:p w14:paraId="0E14213F" w14:textId="2F809E85" w:rsidR="00FB3538" w:rsidRPr="005B7DC8" w:rsidRDefault="00FB3538" w:rsidP="00FB3538">
      <w:pPr>
        <w:pStyle w:val="Oznakaslike"/>
        <w:rPr>
          <w:lang w:val="sr-Latn-RS"/>
        </w:rPr>
      </w:pPr>
      <w:r>
        <w:t xml:space="preserve">Listing </w:t>
      </w:r>
      <w:r w:rsidR="005D7900">
        <w:t>3</w:t>
      </w:r>
      <w:r>
        <w:t xml:space="preserve">. </w:t>
      </w:r>
    </w:p>
    <w:p w14:paraId="354C26D5" w14:textId="77777777" w:rsidR="00FB3538" w:rsidRDefault="00FB3538" w:rsidP="00FB3538">
      <w:pPr>
        <w:pStyle w:val="IIInivonaslova-Odeljak"/>
      </w:pPr>
      <w:bookmarkStart w:id="33" w:name="_Toc123061367"/>
      <w:r>
        <w:t>Grafici ubrzanja</w:t>
      </w:r>
      <w:bookmarkEnd w:id="33"/>
    </w:p>
    <w:p w14:paraId="457A9504" w14:textId="55FA9CF4" w:rsidR="00FB3538" w:rsidRDefault="00FB3538" w:rsidP="00FB3538">
      <w:pPr>
        <w:pStyle w:val="Osnovnitekst"/>
      </w:pPr>
      <w:r>
        <w:t>U okviru ove sekcije su dati grafici ubrzanja u odnosu na sekvencijalnu implementaciju.</w:t>
      </w:r>
    </w:p>
    <w:p w14:paraId="0AB399EA" w14:textId="0564FC29" w:rsidR="00FB3538" w:rsidRDefault="002E57BC" w:rsidP="00FB3538">
      <w:pPr>
        <w:pStyle w:val="Osnovnitekst"/>
        <w:keepNext/>
        <w:ind w:firstLine="0"/>
        <w:jc w:val="center"/>
      </w:pPr>
      <w:r>
        <w:rPr>
          <w:noProof/>
        </w:rPr>
        <w:lastRenderedPageBreak/>
        <w:drawing>
          <wp:inline distT="0" distB="0" distL="0" distR="0" wp14:anchorId="0E2A6A5E" wp14:editId="0C3F57D7">
            <wp:extent cx="4572000" cy="2743200"/>
            <wp:effectExtent l="0" t="0" r="12700" b="12700"/>
            <wp:docPr id="8" name="Chart 8">
              <a:extLst xmlns:a="http://schemas.openxmlformats.org/drawingml/2006/main">
                <a:ext uri="{FF2B5EF4-FFF2-40B4-BE49-F238E27FC236}">
                  <a16:creationId xmlns:a16="http://schemas.microsoft.com/office/drawing/2014/main" id="{895C8522-9218-A1E0-DE9B-C582725793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246938" w14:textId="5DE42A33" w:rsidR="00FB3538" w:rsidRDefault="00FB3538" w:rsidP="00FB3538">
      <w:pPr>
        <w:pStyle w:val="Caption"/>
        <w:jc w:val="center"/>
        <w:rPr>
          <w:noProof/>
          <w:lang w:val="sr-Latn-CS"/>
        </w:rPr>
      </w:pPr>
      <w:r>
        <w:rPr>
          <w:noProof/>
          <w:lang w:val="sr-Latn-CS"/>
        </w:rPr>
        <w:t>Slika</w:t>
      </w:r>
      <w:r w:rsidRPr="00FD52EC">
        <w:rPr>
          <w:noProof/>
          <w:lang w:val="sr-Latn-CS"/>
        </w:rPr>
        <w:t xml:space="preserve"> </w:t>
      </w:r>
      <w:r w:rsidR="005D7900">
        <w:rPr>
          <w:noProof/>
          <w:lang w:val="sr-Latn-CS"/>
        </w:rPr>
        <w:t>3</w:t>
      </w:r>
      <w:r w:rsidRPr="00FD52EC">
        <w:rPr>
          <w:noProof/>
          <w:lang w:val="sr-Latn-CS"/>
        </w:rPr>
        <w:t xml:space="preserve">. </w:t>
      </w:r>
      <w:r w:rsidR="002A0E66" w:rsidRPr="004A2654">
        <w:rPr>
          <w:noProof/>
          <w:lang w:val="sr-Latn-CS"/>
        </w:rPr>
        <w:t xml:space="preserve">Grafik zavisnosti ubrzanja programa za N = </w:t>
      </w:r>
      <w:r w:rsidR="002A0E66">
        <w:rPr>
          <w:noProof/>
          <w:lang w:val="sr-Latn-CS"/>
        </w:rPr>
        <w:t xml:space="preserve">1000 kada rade </w:t>
      </w:r>
      <w:r w:rsidR="002A0E66" w:rsidRPr="004A2654">
        <w:rPr>
          <w:noProof/>
          <w:lang w:val="sr-Latn-CS"/>
        </w:rPr>
        <w:t>1,2,</w:t>
      </w:r>
      <w:r w:rsidR="005D7900">
        <w:rPr>
          <w:noProof/>
          <w:lang w:val="sr-Latn-CS"/>
        </w:rPr>
        <w:t>3</w:t>
      </w:r>
      <w:r w:rsidR="002A0E66" w:rsidRPr="004A2654">
        <w:rPr>
          <w:noProof/>
          <w:lang w:val="sr-Latn-CS"/>
        </w:rPr>
        <w:t xml:space="preserve"> i </w:t>
      </w:r>
      <w:r w:rsidR="005D7900">
        <w:rPr>
          <w:noProof/>
          <w:lang w:val="sr-Latn-CS"/>
        </w:rPr>
        <w:t>4</w:t>
      </w:r>
      <w:r w:rsidR="002A0E66" w:rsidRPr="004A2654">
        <w:rPr>
          <w:noProof/>
          <w:lang w:val="sr-Latn-CS"/>
        </w:rPr>
        <w:t xml:space="preserve"> nit</w:t>
      </w:r>
      <w:r w:rsidR="002A0E66">
        <w:rPr>
          <w:noProof/>
          <w:lang w:val="sr-Latn-CS"/>
        </w:rPr>
        <w:t>i</w:t>
      </w:r>
    </w:p>
    <w:p w14:paraId="5CD54D4E" w14:textId="77777777" w:rsidR="002A0E66" w:rsidRPr="002A0E66" w:rsidRDefault="002A0E66" w:rsidP="002A0E66">
      <w:pPr>
        <w:rPr>
          <w:lang w:val="sr-Latn-CS"/>
        </w:rPr>
      </w:pPr>
    </w:p>
    <w:p w14:paraId="3AE56090" w14:textId="7C0FF236" w:rsidR="00FB3538" w:rsidRDefault="00FB3538" w:rsidP="00FB3538">
      <w:pPr>
        <w:pStyle w:val="IIInivonaslova-Odeljak"/>
        <w:rPr>
          <w:lang w:val="sr-Latn-RS"/>
        </w:rPr>
      </w:pPr>
      <w:bookmarkStart w:id="34" w:name="_Toc123061368"/>
      <w:r>
        <w:t>Diskusija dobijenih re</w:t>
      </w:r>
      <w:r>
        <w:rPr>
          <w:lang w:val="sr-Latn-RS"/>
        </w:rPr>
        <w:t>zultata</w:t>
      </w:r>
      <w:bookmarkEnd w:id="34"/>
    </w:p>
    <w:p w14:paraId="0ACC0B90" w14:textId="32BC0018" w:rsidR="002A0E66" w:rsidRPr="002A0E66" w:rsidRDefault="002E57BC" w:rsidP="002A0E66">
      <w:pPr>
        <w:pStyle w:val="Osnovnitekst"/>
        <w:rPr>
          <w:lang w:val="sr-Latn-RS"/>
        </w:rPr>
      </w:pPr>
      <w:r>
        <w:rPr>
          <w:lang w:val="sr-Latn-RS"/>
        </w:rPr>
        <w:t>Sa grafika vidimo da je ubrzanje oko 3.5 puta</w:t>
      </w:r>
    </w:p>
    <w:p w14:paraId="40CB83CD" w14:textId="77777777" w:rsidR="00DA7606" w:rsidRPr="00DA7606" w:rsidRDefault="00DA7606" w:rsidP="00DA7606">
      <w:pPr>
        <w:pStyle w:val="Osnovnitekst"/>
        <w:rPr>
          <w:lang w:val="sr-Latn-RS"/>
        </w:rPr>
      </w:pPr>
    </w:p>
    <w:p w14:paraId="336A707A" w14:textId="6F1CBFD9" w:rsidR="00DA7606" w:rsidRDefault="00DA7606" w:rsidP="00DA7606">
      <w:pPr>
        <w:pStyle w:val="Osnovnitekst"/>
        <w:rPr>
          <w:lang w:val="sr-Latn-RS"/>
        </w:rPr>
      </w:pPr>
    </w:p>
    <w:p w14:paraId="3CF8E350" w14:textId="33355B17" w:rsidR="002A0E66" w:rsidRDefault="002A0E66" w:rsidP="00DA7606">
      <w:pPr>
        <w:pStyle w:val="Osnovnitekst"/>
        <w:rPr>
          <w:lang w:val="sr-Latn-RS"/>
        </w:rPr>
      </w:pPr>
    </w:p>
    <w:p w14:paraId="5519FBD6" w14:textId="60DF321B" w:rsidR="002A0E66" w:rsidRDefault="002A0E66" w:rsidP="00167A7E">
      <w:pPr>
        <w:pStyle w:val="Osnovnitekst"/>
        <w:ind w:firstLine="0"/>
        <w:rPr>
          <w:lang w:val="sr-Latn-RS"/>
        </w:rPr>
      </w:pPr>
    </w:p>
    <w:p w14:paraId="02D15D8A" w14:textId="146AF055" w:rsidR="003347D8" w:rsidRPr="006B5373" w:rsidRDefault="003347D8" w:rsidP="003347D8">
      <w:pPr>
        <w:pStyle w:val="Inivonaslova-Poglavlje"/>
      </w:pPr>
      <w:bookmarkStart w:id="35" w:name="_Toc123061369"/>
      <w:r>
        <w:lastRenderedPageBreak/>
        <w:t xml:space="preserve">Problem </w:t>
      </w:r>
      <w:r w:rsidR="000C7DCE">
        <w:t>4</w:t>
      </w:r>
      <w:r>
        <w:t xml:space="preserve"> - </w:t>
      </w:r>
      <w:r w:rsidR="00EF2D97">
        <w:t>MolDyn</w:t>
      </w:r>
      <w:bookmarkEnd w:id="35"/>
    </w:p>
    <w:p w14:paraId="34FE1627" w14:textId="5AECD341" w:rsidR="003347D8" w:rsidRDefault="003347D8" w:rsidP="003347D8">
      <w:pPr>
        <w:pStyle w:val="IInivonaslova-Potpoglavlje"/>
      </w:pPr>
      <w:bookmarkStart w:id="36" w:name="_Toc123061370"/>
      <w:r>
        <w:t>Tekst problema</w:t>
      </w:r>
      <w:bookmarkEnd w:id="36"/>
    </w:p>
    <w:p w14:paraId="54265836" w14:textId="7C0FD0B9" w:rsidR="003347D8" w:rsidRDefault="003347D8" w:rsidP="003347D8">
      <w:pPr>
        <w:pStyle w:val="IInivonaslova-Potpoglavlje"/>
      </w:pPr>
      <w:bookmarkStart w:id="37" w:name="_Toc123061371"/>
      <w:r>
        <w:t>Delovi koje treba paralelizovati</w:t>
      </w:r>
      <w:bookmarkEnd w:id="37"/>
    </w:p>
    <w:p w14:paraId="05C74E35" w14:textId="31B6A210" w:rsidR="00167A7E" w:rsidRPr="00167A7E" w:rsidRDefault="00167A7E" w:rsidP="00167A7E">
      <w:pPr>
        <w:pStyle w:val="Osnovnitekst"/>
      </w:pPr>
      <w:r>
        <w:t xml:space="preserve">Prethodni program paralelizovati korišćenjem </w:t>
      </w:r>
      <w:r w:rsidRPr="00167A7E">
        <w:rPr>
          <w:i/>
          <w:iCs/>
        </w:rPr>
        <w:t>manager - worker</w:t>
      </w:r>
      <w:r>
        <w:t xml:space="preserve"> modela. Proces gospodar (master) treba da učita neophodne podatke, generiše poslove, deli posao ostalim procesima i ispiše na kraju dobijeni rezultat. U svakom koraku obrade, proces gospodar šalje procesu radniku na obradu jednu jedinicu posla čiji veličinu treba pažljivo odabrati. Proces radnik prima podatke, vrši obradu, vraća rezultat, signalizira gospodaru kada je spreman da primi sledeći posao i ponavlja opisani postupak dok ne dobije signal da prekine sa radom. Veličinu jedne jedinice posla prilagoditi karakteristikama programa. Ukoliko je moguće, koristiti rutine za neblokirajuću komunikaciju za razmenu poruka. Način pokretanja programa se nalazi u datoteci </w:t>
      </w:r>
      <w:r w:rsidRPr="00167A7E">
        <w:rPr>
          <w:b/>
          <w:bCs/>
        </w:rPr>
        <w:t>run</w:t>
      </w:r>
      <w:r>
        <w:t>. [1, N]</w:t>
      </w:r>
    </w:p>
    <w:p w14:paraId="5E12E196" w14:textId="0D03D63A" w:rsidR="003347D8" w:rsidRDefault="003347D8" w:rsidP="003347D8">
      <w:pPr>
        <w:pStyle w:val="IIInivonaslova-Odeljak"/>
      </w:pPr>
      <w:bookmarkStart w:id="38" w:name="_Toc123061372"/>
      <w:r>
        <w:t>Diskusija</w:t>
      </w:r>
      <w:bookmarkEnd w:id="38"/>
      <w:r>
        <w:t xml:space="preserve"> </w:t>
      </w:r>
    </w:p>
    <w:p w14:paraId="673E3460" w14:textId="61E072F9" w:rsidR="003347D8" w:rsidRPr="003347D8" w:rsidRDefault="003347D8" w:rsidP="003347D8">
      <w:pPr>
        <w:pStyle w:val="Osnovnitekst"/>
      </w:pPr>
      <w:r w:rsidRPr="003347D8">
        <w:t xml:space="preserve">U okviru ovog zadatka mozemo uociti fise </w:t>
      </w:r>
      <w:r>
        <w:t>.c fajlova</w:t>
      </w:r>
      <w:r w:rsidRPr="003347D8">
        <w:t xml:space="preserve"> od kojih je nama od najveceg interesa </w:t>
      </w:r>
      <w:r>
        <w:t>forces.c i main.c</w:t>
      </w:r>
      <w:r w:rsidRPr="003347D8">
        <w:t>.</w:t>
      </w:r>
      <w:r>
        <w:t xml:space="preserve"> U ostalim fajlovima se najvise nalazi kod koji ne moze biti apralelizovan.</w:t>
      </w:r>
    </w:p>
    <w:p w14:paraId="6572CC37" w14:textId="4B30BE8B" w:rsidR="003347D8" w:rsidRDefault="003347D8" w:rsidP="003347D8">
      <w:pPr>
        <w:pStyle w:val="IIInivonaslova-Odeljak"/>
      </w:pPr>
      <w:bookmarkStart w:id="39" w:name="_Toc123061373"/>
      <w:r>
        <w:t>Način paralelizacije</w:t>
      </w:r>
      <w:bookmarkEnd w:id="39"/>
    </w:p>
    <w:p w14:paraId="280AC80B" w14:textId="41572BF0" w:rsidR="005D7900" w:rsidRPr="005D7900" w:rsidRDefault="005D7900" w:rsidP="005D7900">
      <w:pPr>
        <w:pStyle w:val="Osnovnitekst"/>
      </w:pPr>
      <w:r w:rsidRPr="005D7900">
        <w:t>Paralelizaciju smo uradili u dva fajla – forces.c i main.c . U fajlu forces.c se odvija najvise izracunavanja. Izvrsili smo paralelizaciju for direktivom i redukciju epot i vir promenjivih uz pomoc broadcasta kada svi procesi salju masteru koji na kraju to redukuje.</w:t>
      </w:r>
      <w:r>
        <w:t xml:space="preserve"> S tim stoe je sada razlika da master sam ne ucestvuje u obradi vec deli poslove worker-ima, pa sje tako kada imamo N = 2, tj. Jednog worker-a i master-a sporije neko sekvencijalno.</w:t>
      </w:r>
    </w:p>
    <w:p w14:paraId="32DAA479" w14:textId="77777777" w:rsidR="003347D8" w:rsidRDefault="003347D8" w:rsidP="003347D8">
      <w:pPr>
        <w:pStyle w:val="IInivonaslova-Potpoglavlje"/>
      </w:pPr>
      <w:bookmarkStart w:id="40" w:name="_Toc123061374"/>
      <w:r>
        <w:t>Rezultati</w:t>
      </w:r>
      <w:bookmarkEnd w:id="40"/>
    </w:p>
    <w:p w14:paraId="08E49126" w14:textId="0A562780" w:rsidR="003347D8" w:rsidRDefault="003347D8" w:rsidP="003347D8">
      <w:pPr>
        <w:pStyle w:val="Osnovnitekst"/>
      </w:pPr>
      <w:r>
        <w:t>U okviru ove sekcije su izloženi rezultati paralelizacije problema 5.</w:t>
      </w:r>
    </w:p>
    <w:p w14:paraId="43A12217" w14:textId="77777777" w:rsidR="003347D8" w:rsidRDefault="003347D8" w:rsidP="003347D8">
      <w:pPr>
        <w:pStyle w:val="IIInivonaslova-Odeljak"/>
      </w:pPr>
      <w:bookmarkStart w:id="41" w:name="_Toc123061375"/>
      <w:r>
        <w:t>Logovi izvršavanja</w:t>
      </w:r>
      <w:bookmarkEnd w:id="41"/>
    </w:p>
    <w:p w14:paraId="17A5AA8B" w14:textId="77777777" w:rsidR="003347D8" w:rsidRDefault="003347D8" w:rsidP="003347D8">
      <w:pPr>
        <w:pStyle w:val="Osnovnitekst"/>
      </w:pPr>
      <w:r>
        <w:t>Ovde su dati logovi izvršavanja za definisane test primere i različit broj niti. Obavezno uključiti u ispis i vremena izvršavanja. Logove pojedinačno uokviriti i obeležiti.</w:t>
      </w:r>
    </w:p>
    <w:p w14:paraId="498C5656" w14:textId="00727418" w:rsidR="003347D8" w:rsidRDefault="003347D8" w:rsidP="003347D8">
      <w:pPr>
        <w:pStyle w:val="Osnovnitekst"/>
        <w:rPr>
          <w:lang w:val="en-US"/>
        </w:rPr>
      </w:pPr>
    </w:p>
    <w:p w14:paraId="41DC5A2A" w14:textId="77777777" w:rsidR="005D7900" w:rsidRDefault="005D7900" w:rsidP="003347D8">
      <w:pPr>
        <w:pStyle w:val="Osnovnitekst"/>
        <w:rPr>
          <w:lang w:val="en-US"/>
        </w:rPr>
      </w:pPr>
    </w:p>
    <w:p w14:paraId="1C054401" w14:textId="77777777" w:rsidR="005D7900" w:rsidRDefault="005D7900" w:rsidP="005D7900">
      <w:pPr>
        <w:pStyle w:val="Programskikod"/>
      </w:pPr>
      <w:r>
        <w:lastRenderedPageBreak/>
        <w:t>Thread_Num</w:t>
      </w:r>
      <w:r>
        <w:tab/>
        <w:t xml:space="preserve"> Time</w:t>
      </w:r>
    </w:p>
    <w:p w14:paraId="110E975C" w14:textId="77777777" w:rsidR="005D7900" w:rsidRDefault="005D7900" w:rsidP="005D7900">
      <w:pPr>
        <w:pStyle w:val="Programskikod"/>
      </w:pPr>
      <w:r>
        <w:t>1</w:t>
      </w:r>
      <w:r>
        <w:tab/>
        <w:t>10.778501</w:t>
      </w:r>
    </w:p>
    <w:p w14:paraId="77D1525A" w14:textId="77777777" w:rsidR="005D7900" w:rsidRDefault="005D7900" w:rsidP="005D7900">
      <w:pPr>
        <w:pStyle w:val="Programskikod"/>
      </w:pPr>
      <w:r>
        <w:t>2</w:t>
      </w:r>
      <w:r>
        <w:tab/>
        <w:t>10.845185</w:t>
      </w:r>
    </w:p>
    <w:p w14:paraId="34512DCC" w14:textId="77777777" w:rsidR="005D7900" w:rsidRDefault="005D7900" w:rsidP="005D7900">
      <w:pPr>
        <w:pStyle w:val="Programskikod"/>
      </w:pPr>
      <w:r>
        <w:t>3</w:t>
      </w:r>
      <w:r>
        <w:tab/>
        <w:t>8.841843</w:t>
      </w:r>
    </w:p>
    <w:p w14:paraId="160BFCA5" w14:textId="2956C28D" w:rsidR="005D7900" w:rsidRDefault="005D7900" w:rsidP="005D7900">
      <w:pPr>
        <w:pStyle w:val="Programskikod"/>
      </w:pPr>
      <w:r>
        <w:t>4</w:t>
      </w:r>
      <w:r>
        <w:tab/>
        <w:t>7.049351</w:t>
      </w:r>
    </w:p>
    <w:p w14:paraId="7B13CE1A" w14:textId="552DFDBD" w:rsidR="003347D8" w:rsidRDefault="003347D8" w:rsidP="003347D8">
      <w:pPr>
        <w:pStyle w:val="Oznakaslike"/>
      </w:pPr>
      <w:r>
        <w:t xml:space="preserve">Listing </w:t>
      </w:r>
      <w:r w:rsidR="005D7900">
        <w:t>4</w:t>
      </w:r>
      <w:r>
        <w:t xml:space="preserve">. </w:t>
      </w:r>
    </w:p>
    <w:p w14:paraId="1288110B" w14:textId="090294B6" w:rsidR="006519E1" w:rsidRDefault="006519E1" w:rsidP="006519E1">
      <w:pPr>
        <w:pStyle w:val="Osnovnitekst"/>
      </w:pPr>
    </w:p>
    <w:p w14:paraId="430FC90F" w14:textId="4FA10E1A" w:rsidR="006519E1" w:rsidRDefault="006519E1" w:rsidP="006519E1">
      <w:pPr>
        <w:pStyle w:val="Osnovnitekst"/>
      </w:pPr>
    </w:p>
    <w:p w14:paraId="70A6EA7D" w14:textId="4E7E9E97" w:rsidR="006519E1" w:rsidRDefault="006519E1" w:rsidP="006519E1">
      <w:pPr>
        <w:pStyle w:val="Osnovnitekst"/>
      </w:pPr>
    </w:p>
    <w:p w14:paraId="6A96F752" w14:textId="3C9AF748" w:rsidR="006519E1" w:rsidRDefault="006519E1" w:rsidP="006519E1">
      <w:pPr>
        <w:pStyle w:val="Osnovnitekst"/>
      </w:pPr>
    </w:p>
    <w:p w14:paraId="200D4D9D" w14:textId="39674C50" w:rsidR="006519E1" w:rsidRDefault="006519E1" w:rsidP="006519E1">
      <w:pPr>
        <w:pStyle w:val="Osnovnitekst"/>
      </w:pPr>
    </w:p>
    <w:p w14:paraId="4AE76F74" w14:textId="2BAB9F8A" w:rsidR="006519E1" w:rsidRDefault="006519E1" w:rsidP="006519E1">
      <w:pPr>
        <w:pStyle w:val="Osnovnitekst"/>
      </w:pPr>
    </w:p>
    <w:p w14:paraId="72144846" w14:textId="0F2588CA" w:rsidR="006519E1" w:rsidRDefault="006519E1" w:rsidP="006519E1">
      <w:pPr>
        <w:pStyle w:val="Osnovnitekst"/>
      </w:pPr>
    </w:p>
    <w:p w14:paraId="2DFD5B77" w14:textId="6BAAB2E7" w:rsidR="006519E1" w:rsidRDefault="006519E1" w:rsidP="006519E1">
      <w:pPr>
        <w:pStyle w:val="Osnovnitekst"/>
      </w:pPr>
    </w:p>
    <w:p w14:paraId="0E9E3D7C" w14:textId="77777777" w:rsidR="006519E1" w:rsidRPr="006519E1" w:rsidRDefault="006519E1" w:rsidP="006519E1">
      <w:pPr>
        <w:pStyle w:val="Osnovnitekst"/>
      </w:pPr>
    </w:p>
    <w:p w14:paraId="41D6B73A" w14:textId="77777777" w:rsidR="003347D8" w:rsidRDefault="003347D8" w:rsidP="003347D8">
      <w:pPr>
        <w:pStyle w:val="IIInivonaslova-Odeljak"/>
      </w:pPr>
      <w:bookmarkStart w:id="42" w:name="_Toc123061376"/>
      <w:r>
        <w:t>Grafici ubrzanja</w:t>
      </w:r>
      <w:bookmarkEnd w:id="42"/>
    </w:p>
    <w:p w14:paraId="65401425" w14:textId="77777777" w:rsidR="003347D8" w:rsidRDefault="003347D8" w:rsidP="003347D8">
      <w:pPr>
        <w:pStyle w:val="Osnovnitekst"/>
      </w:pPr>
      <w:r>
        <w:t>U okviru ove sekcije su dati grafici ubrzanja u odnosu na sekvencijalnu implementaciju.</w:t>
      </w:r>
    </w:p>
    <w:p w14:paraId="12B9E7AE" w14:textId="01444A3F" w:rsidR="003347D8" w:rsidRDefault="003347D8" w:rsidP="003347D8">
      <w:pPr>
        <w:rPr>
          <w:lang w:val="en-US"/>
        </w:rPr>
      </w:pPr>
      <w:r>
        <w:rPr>
          <w:lang w:val="en-US"/>
        </w:rPr>
        <w:tab/>
        <w:t xml:space="preserve">      </w:t>
      </w:r>
      <w:r w:rsidR="005D7900">
        <w:rPr>
          <w:noProof/>
        </w:rPr>
        <w:drawing>
          <wp:inline distT="0" distB="0" distL="0" distR="0" wp14:anchorId="41E98C01" wp14:editId="37ACD768">
            <wp:extent cx="4728845" cy="2709545"/>
            <wp:effectExtent l="0" t="0" r="14605" b="14605"/>
            <wp:docPr id="5" name="Chart 5">
              <a:extLst xmlns:a="http://schemas.openxmlformats.org/drawingml/2006/main">
                <a:ext uri="{FF2B5EF4-FFF2-40B4-BE49-F238E27FC236}">
                  <a16:creationId xmlns:a16="http://schemas.microsoft.com/office/drawing/2014/main" id="{00DFAB56-A5FF-892C-83D0-8004766EE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0F9B909" w14:textId="6957455A" w:rsidR="003347D8" w:rsidRDefault="003347D8" w:rsidP="003347D8">
      <w:pPr>
        <w:pStyle w:val="Caption"/>
        <w:jc w:val="center"/>
        <w:rPr>
          <w:noProof/>
          <w:lang w:val="en-US"/>
        </w:rPr>
      </w:pPr>
      <w:r>
        <w:rPr>
          <w:noProof/>
          <w:lang w:val="sr-Latn-CS"/>
        </w:rPr>
        <w:t>Slika</w:t>
      </w:r>
      <w:r w:rsidRPr="00FD52EC">
        <w:rPr>
          <w:noProof/>
          <w:lang w:val="sr-Latn-CS"/>
        </w:rPr>
        <w:t xml:space="preserve"> </w:t>
      </w:r>
      <w:r w:rsidR="005D7900">
        <w:rPr>
          <w:noProof/>
          <w:lang w:val="sr-Latn-CS"/>
        </w:rPr>
        <w:t>4</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 xml:space="preserve">ubrzanja programa za N </w:t>
      </w:r>
      <w:r>
        <w:rPr>
          <w:noProof/>
          <w:lang w:val="en-US"/>
        </w:rPr>
        <w:t>= 1,2,</w:t>
      </w:r>
      <w:r w:rsidR="005D7900">
        <w:rPr>
          <w:noProof/>
          <w:lang w:val="en-US"/>
        </w:rPr>
        <w:t>3</w:t>
      </w:r>
      <w:r>
        <w:rPr>
          <w:noProof/>
          <w:lang w:val="en-US"/>
        </w:rPr>
        <w:t xml:space="preserve"> </w:t>
      </w:r>
      <w:r w:rsidR="005D7900">
        <w:rPr>
          <w:noProof/>
          <w:lang w:val="en-US"/>
        </w:rPr>
        <w:t>i</w:t>
      </w:r>
      <w:r>
        <w:rPr>
          <w:noProof/>
          <w:lang w:val="en-US"/>
        </w:rPr>
        <w:t xml:space="preserve"> </w:t>
      </w:r>
      <w:r w:rsidR="005D7900">
        <w:rPr>
          <w:noProof/>
          <w:lang w:val="en-US"/>
        </w:rPr>
        <w:t>4</w:t>
      </w:r>
      <w:r>
        <w:rPr>
          <w:noProof/>
          <w:lang w:val="en-US"/>
        </w:rPr>
        <w:t xml:space="preserve"> niti </w:t>
      </w:r>
    </w:p>
    <w:p w14:paraId="073C31F0" w14:textId="77777777" w:rsidR="003347D8" w:rsidRPr="00F30854" w:rsidRDefault="003347D8" w:rsidP="003347D8">
      <w:pPr>
        <w:rPr>
          <w:lang w:val="en-US"/>
        </w:rPr>
      </w:pPr>
    </w:p>
    <w:p w14:paraId="2B548959" w14:textId="77777777" w:rsidR="003347D8" w:rsidRDefault="003347D8" w:rsidP="003347D8">
      <w:pPr>
        <w:pStyle w:val="IIInivonaslova-Odeljak"/>
        <w:rPr>
          <w:lang w:val="sr-Latn-RS"/>
        </w:rPr>
      </w:pPr>
      <w:bookmarkStart w:id="43" w:name="_Toc123061377"/>
      <w:r>
        <w:lastRenderedPageBreak/>
        <w:t>Diskusija dobijenih re</w:t>
      </w:r>
      <w:r>
        <w:rPr>
          <w:lang w:val="sr-Latn-RS"/>
        </w:rPr>
        <w:t>zultata</w:t>
      </w:r>
      <w:bookmarkEnd w:id="43"/>
    </w:p>
    <w:p w14:paraId="6525F369" w14:textId="1F1DD432" w:rsidR="003347D8" w:rsidRDefault="003347D8" w:rsidP="003347D8">
      <w:pPr>
        <w:pStyle w:val="Osnovnitekst"/>
        <w:rPr>
          <w:lang w:val="sr-Latn-RS"/>
        </w:rPr>
      </w:pPr>
      <w:r>
        <w:t xml:space="preserve">Sa datih grafika možemo primeniti da je ubrzanje sve uocljivije kako se povecava broj niti i kako se povecava. </w:t>
      </w:r>
    </w:p>
    <w:p w14:paraId="0567779D" w14:textId="77777777" w:rsidR="002A0E66" w:rsidRPr="00DA7606" w:rsidRDefault="002A0E66" w:rsidP="00DA7606">
      <w:pPr>
        <w:pStyle w:val="Osnovnitekst"/>
        <w:rPr>
          <w:lang w:val="sr-Latn-RS"/>
        </w:rPr>
      </w:pPr>
    </w:p>
    <w:sectPr w:rsidR="002A0E66" w:rsidRPr="00DA7606"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86A0C" w14:textId="77777777" w:rsidR="00454DCD" w:rsidRDefault="00454DCD">
      <w:r>
        <w:separator/>
      </w:r>
    </w:p>
  </w:endnote>
  <w:endnote w:type="continuationSeparator" w:id="0">
    <w:p w14:paraId="39D7C223" w14:textId="77777777" w:rsidR="00454DCD" w:rsidRDefault="00454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notTrueType/>
    <w:pitch w:val="default"/>
  </w:font>
  <w:font w:name="CourierNew">
    <w:altName w:val="Courier New"/>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6FFC7" w14:textId="77777777" w:rsidR="00454DCD" w:rsidRDefault="00454DCD">
      <w:r>
        <w:separator/>
      </w:r>
    </w:p>
  </w:footnote>
  <w:footnote w:type="continuationSeparator" w:id="0">
    <w:p w14:paraId="3E09A99C" w14:textId="77777777" w:rsidR="00454DCD" w:rsidRDefault="00454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2322"/>
        </w:tabs>
        <w:ind w:left="232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927"/>
        </w:tabs>
        <w:ind w:left="92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0537387"/>
    <w:multiLevelType w:val="multilevel"/>
    <w:tmpl w:val="8C88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4"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1437947633">
    <w:abstractNumId w:val="5"/>
  </w:num>
  <w:num w:numId="2" w16cid:durableId="210003978">
    <w:abstractNumId w:val="11"/>
  </w:num>
  <w:num w:numId="3" w16cid:durableId="667947849">
    <w:abstractNumId w:val="8"/>
  </w:num>
  <w:num w:numId="4" w16cid:durableId="97533546">
    <w:abstractNumId w:val="9"/>
  </w:num>
  <w:num w:numId="5" w16cid:durableId="1797718104">
    <w:abstractNumId w:val="12"/>
  </w:num>
  <w:num w:numId="6" w16cid:durableId="532618635">
    <w:abstractNumId w:val="2"/>
  </w:num>
  <w:num w:numId="7" w16cid:durableId="1713992852">
    <w:abstractNumId w:val="16"/>
  </w:num>
  <w:num w:numId="8" w16cid:durableId="374815636">
    <w:abstractNumId w:val="20"/>
  </w:num>
  <w:num w:numId="9" w16cid:durableId="1828399885">
    <w:abstractNumId w:val="15"/>
  </w:num>
  <w:num w:numId="10" w16cid:durableId="583034329">
    <w:abstractNumId w:val="4"/>
  </w:num>
  <w:num w:numId="11" w16cid:durableId="981884996">
    <w:abstractNumId w:val="3"/>
  </w:num>
  <w:num w:numId="12" w16cid:durableId="727873665">
    <w:abstractNumId w:val="1"/>
  </w:num>
  <w:num w:numId="13" w16cid:durableId="1118453430">
    <w:abstractNumId w:val="6"/>
  </w:num>
  <w:num w:numId="14" w16cid:durableId="2122458054">
    <w:abstractNumId w:val="7"/>
  </w:num>
  <w:num w:numId="15" w16cid:durableId="1318995706">
    <w:abstractNumId w:val="24"/>
  </w:num>
  <w:num w:numId="16" w16cid:durableId="494734287">
    <w:abstractNumId w:val="17"/>
  </w:num>
  <w:num w:numId="17" w16cid:durableId="268701270">
    <w:abstractNumId w:val="23"/>
  </w:num>
  <w:num w:numId="18" w16cid:durableId="579483180">
    <w:abstractNumId w:val="18"/>
  </w:num>
  <w:num w:numId="19" w16cid:durableId="725762850">
    <w:abstractNumId w:val="10"/>
  </w:num>
  <w:num w:numId="20" w16cid:durableId="1495216806">
    <w:abstractNumId w:val="21"/>
  </w:num>
  <w:num w:numId="21" w16cid:durableId="582090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291829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0067521">
    <w:abstractNumId w:val="13"/>
  </w:num>
  <w:num w:numId="24" w16cid:durableId="1721972958">
    <w:abstractNumId w:val="19"/>
  </w:num>
  <w:num w:numId="25" w16cid:durableId="1422606788">
    <w:abstractNumId w:val="14"/>
  </w:num>
  <w:num w:numId="26" w16cid:durableId="1677225601">
    <w:abstractNumId w:val="0"/>
  </w:num>
  <w:num w:numId="27" w16cid:durableId="8866489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506742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1DEB"/>
    <w:rsid w:val="00004A1B"/>
    <w:rsid w:val="00022379"/>
    <w:rsid w:val="000232E2"/>
    <w:rsid w:val="00063807"/>
    <w:rsid w:val="00066AB0"/>
    <w:rsid w:val="00066C16"/>
    <w:rsid w:val="00080C50"/>
    <w:rsid w:val="00084D3C"/>
    <w:rsid w:val="000A13ED"/>
    <w:rsid w:val="000A46C2"/>
    <w:rsid w:val="000B0E6E"/>
    <w:rsid w:val="000B1246"/>
    <w:rsid w:val="000B6D0B"/>
    <w:rsid w:val="000C3FD6"/>
    <w:rsid w:val="000C7DCE"/>
    <w:rsid w:val="000D51FA"/>
    <w:rsid w:val="000F0F13"/>
    <w:rsid w:val="001104C5"/>
    <w:rsid w:val="00125C81"/>
    <w:rsid w:val="00135926"/>
    <w:rsid w:val="001407C0"/>
    <w:rsid w:val="00167A7E"/>
    <w:rsid w:val="00182901"/>
    <w:rsid w:val="00190281"/>
    <w:rsid w:val="0019403C"/>
    <w:rsid w:val="00196C7A"/>
    <w:rsid w:val="001A5771"/>
    <w:rsid w:val="001A5810"/>
    <w:rsid w:val="001C6A5D"/>
    <w:rsid w:val="001D0217"/>
    <w:rsid w:val="001F70F3"/>
    <w:rsid w:val="00203A16"/>
    <w:rsid w:val="002079CF"/>
    <w:rsid w:val="00207E96"/>
    <w:rsid w:val="0021095F"/>
    <w:rsid w:val="0024148D"/>
    <w:rsid w:val="00242C69"/>
    <w:rsid w:val="00250829"/>
    <w:rsid w:val="00250BF4"/>
    <w:rsid w:val="00263400"/>
    <w:rsid w:val="00267306"/>
    <w:rsid w:val="00273DC1"/>
    <w:rsid w:val="00283ADA"/>
    <w:rsid w:val="0028548E"/>
    <w:rsid w:val="00294AAA"/>
    <w:rsid w:val="002A0293"/>
    <w:rsid w:val="002A0E66"/>
    <w:rsid w:val="002A0FDC"/>
    <w:rsid w:val="002A5F84"/>
    <w:rsid w:val="002D7455"/>
    <w:rsid w:val="002E288B"/>
    <w:rsid w:val="002E57BC"/>
    <w:rsid w:val="002E78D1"/>
    <w:rsid w:val="002F29E2"/>
    <w:rsid w:val="002F5FFB"/>
    <w:rsid w:val="002F704B"/>
    <w:rsid w:val="002F7C33"/>
    <w:rsid w:val="00330E89"/>
    <w:rsid w:val="003347D8"/>
    <w:rsid w:val="0036300C"/>
    <w:rsid w:val="0037293D"/>
    <w:rsid w:val="00374335"/>
    <w:rsid w:val="0038314C"/>
    <w:rsid w:val="00384BF4"/>
    <w:rsid w:val="003854F8"/>
    <w:rsid w:val="0039080C"/>
    <w:rsid w:val="00394773"/>
    <w:rsid w:val="0039564B"/>
    <w:rsid w:val="00397C91"/>
    <w:rsid w:val="003A43B6"/>
    <w:rsid w:val="003E07BC"/>
    <w:rsid w:val="003E5D20"/>
    <w:rsid w:val="00421CDC"/>
    <w:rsid w:val="00426C9C"/>
    <w:rsid w:val="00426E8D"/>
    <w:rsid w:val="00440381"/>
    <w:rsid w:val="00454DCD"/>
    <w:rsid w:val="00466380"/>
    <w:rsid w:val="00467D12"/>
    <w:rsid w:val="004A2654"/>
    <w:rsid w:val="004D467F"/>
    <w:rsid w:val="004E01D5"/>
    <w:rsid w:val="004F3EF3"/>
    <w:rsid w:val="00505586"/>
    <w:rsid w:val="00511B9C"/>
    <w:rsid w:val="0051626B"/>
    <w:rsid w:val="00517EF6"/>
    <w:rsid w:val="005203C5"/>
    <w:rsid w:val="00530373"/>
    <w:rsid w:val="00544F10"/>
    <w:rsid w:val="005458AC"/>
    <w:rsid w:val="005540C9"/>
    <w:rsid w:val="005642B4"/>
    <w:rsid w:val="00565081"/>
    <w:rsid w:val="00573BBE"/>
    <w:rsid w:val="00586F2A"/>
    <w:rsid w:val="005879CD"/>
    <w:rsid w:val="0059600A"/>
    <w:rsid w:val="005A5D88"/>
    <w:rsid w:val="005B7DC8"/>
    <w:rsid w:val="005C08E1"/>
    <w:rsid w:val="005C559C"/>
    <w:rsid w:val="005D2BD1"/>
    <w:rsid w:val="005D2C3A"/>
    <w:rsid w:val="005D7900"/>
    <w:rsid w:val="005E0E71"/>
    <w:rsid w:val="005F1258"/>
    <w:rsid w:val="005F62B2"/>
    <w:rsid w:val="005F663A"/>
    <w:rsid w:val="00605E90"/>
    <w:rsid w:val="006330B5"/>
    <w:rsid w:val="006366ED"/>
    <w:rsid w:val="006412E1"/>
    <w:rsid w:val="00646ED1"/>
    <w:rsid w:val="006519E1"/>
    <w:rsid w:val="006535A2"/>
    <w:rsid w:val="00657309"/>
    <w:rsid w:val="00666F21"/>
    <w:rsid w:val="00682051"/>
    <w:rsid w:val="006850E6"/>
    <w:rsid w:val="006B5373"/>
    <w:rsid w:val="006D0DE4"/>
    <w:rsid w:val="006D2273"/>
    <w:rsid w:val="006F1DD0"/>
    <w:rsid w:val="006F5267"/>
    <w:rsid w:val="00717EE7"/>
    <w:rsid w:val="00722A7B"/>
    <w:rsid w:val="00723CEE"/>
    <w:rsid w:val="00754446"/>
    <w:rsid w:val="00760839"/>
    <w:rsid w:val="00767FFB"/>
    <w:rsid w:val="00770470"/>
    <w:rsid w:val="007C5175"/>
    <w:rsid w:val="007C5F95"/>
    <w:rsid w:val="007F2F77"/>
    <w:rsid w:val="00813A00"/>
    <w:rsid w:val="00822B8F"/>
    <w:rsid w:val="00840B5D"/>
    <w:rsid w:val="008423BC"/>
    <w:rsid w:val="00844393"/>
    <w:rsid w:val="008471DF"/>
    <w:rsid w:val="00847C33"/>
    <w:rsid w:val="00860902"/>
    <w:rsid w:val="00870DBA"/>
    <w:rsid w:val="00876682"/>
    <w:rsid w:val="008778C1"/>
    <w:rsid w:val="0088572B"/>
    <w:rsid w:val="0089197E"/>
    <w:rsid w:val="008A6972"/>
    <w:rsid w:val="008C172B"/>
    <w:rsid w:val="008C4C6F"/>
    <w:rsid w:val="008C6536"/>
    <w:rsid w:val="008D3847"/>
    <w:rsid w:val="008E4C5D"/>
    <w:rsid w:val="008E7025"/>
    <w:rsid w:val="008F0FFE"/>
    <w:rsid w:val="00930003"/>
    <w:rsid w:val="009310A2"/>
    <w:rsid w:val="0097755B"/>
    <w:rsid w:val="00977D0E"/>
    <w:rsid w:val="009A04F2"/>
    <w:rsid w:val="009A2F6C"/>
    <w:rsid w:val="009A7EC6"/>
    <w:rsid w:val="009B6460"/>
    <w:rsid w:val="009E0194"/>
    <w:rsid w:val="009E7A33"/>
    <w:rsid w:val="009E7BB9"/>
    <w:rsid w:val="00A1314E"/>
    <w:rsid w:val="00A133CB"/>
    <w:rsid w:val="00A14EB5"/>
    <w:rsid w:val="00A3069A"/>
    <w:rsid w:val="00A47E10"/>
    <w:rsid w:val="00A57257"/>
    <w:rsid w:val="00A6568D"/>
    <w:rsid w:val="00A65719"/>
    <w:rsid w:val="00A66A84"/>
    <w:rsid w:val="00A76B46"/>
    <w:rsid w:val="00AA00CF"/>
    <w:rsid w:val="00AA2FE3"/>
    <w:rsid w:val="00AB1CAC"/>
    <w:rsid w:val="00AC0E09"/>
    <w:rsid w:val="00AD7394"/>
    <w:rsid w:val="00AE0461"/>
    <w:rsid w:val="00AE668A"/>
    <w:rsid w:val="00B03C87"/>
    <w:rsid w:val="00B12B0E"/>
    <w:rsid w:val="00B268A8"/>
    <w:rsid w:val="00B46122"/>
    <w:rsid w:val="00B60052"/>
    <w:rsid w:val="00B653B5"/>
    <w:rsid w:val="00B701B8"/>
    <w:rsid w:val="00B80208"/>
    <w:rsid w:val="00B82F49"/>
    <w:rsid w:val="00B8516B"/>
    <w:rsid w:val="00B92BA4"/>
    <w:rsid w:val="00B956E2"/>
    <w:rsid w:val="00BA0F9D"/>
    <w:rsid w:val="00BB210B"/>
    <w:rsid w:val="00BB3525"/>
    <w:rsid w:val="00BD3610"/>
    <w:rsid w:val="00BE139F"/>
    <w:rsid w:val="00C04786"/>
    <w:rsid w:val="00C1267A"/>
    <w:rsid w:val="00C211ED"/>
    <w:rsid w:val="00C21541"/>
    <w:rsid w:val="00C55943"/>
    <w:rsid w:val="00C717C3"/>
    <w:rsid w:val="00C774A8"/>
    <w:rsid w:val="00C86CDB"/>
    <w:rsid w:val="00C92A36"/>
    <w:rsid w:val="00C95BA0"/>
    <w:rsid w:val="00CA0D08"/>
    <w:rsid w:val="00CA298C"/>
    <w:rsid w:val="00CB3543"/>
    <w:rsid w:val="00CB6E46"/>
    <w:rsid w:val="00CC033C"/>
    <w:rsid w:val="00CE1030"/>
    <w:rsid w:val="00CE4319"/>
    <w:rsid w:val="00CF4371"/>
    <w:rsid w:val="00CF6E68"/>
    <w:rsid w:val="00D070F1"/>
    <w:rsid w:val="00D144A8"/>
    <w:rsid w:val="00D20D2B"/>
    <w:rsid w:val="00D3064A"/>
    <w:rsid w:val="00D31F69"/>
    <w:rsid w:val="00D36853"/>
    <w:rsid w:val="00D4093A"/>
    <w:rsid w:val="00D45441"/>
    <w:rsid w:val="00D65152"/>
    <w:rsid w:val="00D6742E"/>
    <w:rsid w:val="00D76E8F"/>
    <w:rsid w:val="00D81ED4"/>
    <w:rsid w:val="00D850AA"/>
    <w:rsid w:val="00D96844"/>
    <w:rsid w:val="00DA1F8C"/>
    <w:rsid w:val="00DA7606"/>
    <w:rsid w:val="00DB0C2E"/>
    <w:rsid w:val="00DB0F7D"/>
    <w:rsid w:val="00DB6F68"/>
    <w:rsid w:val="00DD2C05"/>
    <w:rsid w:val="00DE1C79"/>
    <w:rsid w:val="00E041C7"/>
    <w:rsid w:val="00E11BBB"/>
    <w:rsid w:val="00E33DBD"/>
    <w:rsid w:val="00E5539C"/>
    <w:rsid w:val="00E65CBC"/>
    <w:rsid w:val="00E7161C"/>
    <w:rsid w:val="00E74E70"/>
    <w:rsid w:val="00E7712B"/>
    <w:rsid w:val="00E77918"/>
    <w:rsid w:val="00E942E8"/>
    <w:rsid w:val="00E94C13"/>
    <w:rsid w:val="00EB7B5E"/>
    <w:rsid w:val="00ED15CA"/>
    <w:rsid w:val="00EF2D97"/>
    <w:rsid w:val="00EF7970"/>
    <w:rsid w:val="00F01B65"/>
    <w:rsid w:val="00F06BB2"/>
    <w:rsid w:val="00F073D5"/>
    <w:rsid w:val="00F134E0"/>
    <w:rsid w:val="00F30854"/>
    <w:rsid w:val="00F615D6"/>
    <w:rsid w:val="00F63539"/>
    <w:rsid w:val="00F7184A"/>
    <w:rsid w:val="00F97B91"/>
    <w:rsid w:val="00FA373F"/>
    <w:rsid w:val="00FB3538"/>
    <w:rsid w:val="00FC3313"/>
    <w:rsid w:val="00FD450D"/>
    <w:rsid w:val="00FD52EC"/>
    <w:rsid w:val="00FE2134"/>
    <w:rsid w:val="00FE59EE"/>
    <w:rsid w:val="00FF0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E66"/>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tabs>
        <w:tab w:val="clear" w:pos="2322"/>
        <w:tab w:val="num" w:pos="432"/>
      </w:tabs>
      <w:spacing w:before="960" w:after="480"/>
      <w:ind w:left="432"/>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tabs>
        <w:tab w:val="clear" w:pos="927"/>
        <w:tab w:val="num" w:pos="567"/>
      </w:tabs>
      <w:spacing w:after="160"/>
      <w:ind w:left="567"/>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paragraph" w:styleId="NormalWeb">
    <w:name w:val="Normal (Web)"/>
    <w:basedOn w:val="Normal"/>
    <w:uiPriority w:val="99"/>
    <w:semiHidden/>
    <w:unhideWhenUsed/>
    <w:rsid w:val="00605E90"/>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354">
      <w:bodyDiv w:val="1"/>
      <w:marLeft w:val="0"/>
      <w:marRight w:val="0"/>
      <w:marTop w:val="0"/>
      <w:marBottom w:val="0"/>
      <w:divBdr>
        <w:top w:val="none" w:sz="0" w:space="0" w:color="auto"/>
        <w:left w:val="none" w:sz="0" w:space="0" w:color="auto"/>
        <w:bottom w:val="none" w:sz="0" w:space="0" w:color="auto"/>
        <w:right w:val="none" w:sz="0" w:space="0" w:color="auto"/>
      </w:divBdr>
    </w:div>
    <w:div w:id="137572700">
      <w:bodyDiv w:val="1"/>
      <w:marLeft w:val="0"/>
      <w:marRight w:val="0"/>
      <w:marTop w:val="0"/>
      <w:marBottom w:val="0"/>
      <w:divBdr>
        <w:top w:val="none" w:sz="0" w:space="0" w:color="auto"/>
        <w:left w:val="none" w:sz="0" w:space="0" w:color="auto"/>
        <w:bottom w:val="none" w:sz="0" w:space="0" w:color="auto"/>
        <w:right w:val="none" w:sz="0" w:space="0" w:color="auto"/>
      </w:divBdr>
    </w:div>
    <w:div w:id="447504259">
      <w:bodyDiv w:val="1"/>
      <w:marLeft w:val="0"/>
      <w:marRight w:val="0"/>
      <w:marTop w:val="0"/>
      <w:marBottom w:val="0"/>
      <w:divBdr>
        <w:top w:val="none" w:sz="0" w:space="0" w:color="auto"/>
        <w:left w:val="none" w:sz="0" w:space="0" w:color="auto"/>
        <w:bottom w:val="none" w:sz="0" w:space="0" w:color="auto"/>
        <w:right w:val="none" w:sz="0" w:space="0" w:color="auto"/>
      </w:divBdr>
    </w:div>
    <w:div w:id="485391898">
      <w:bodyDiv w:val="1"/>
      <w:marLeft w:val="0"/>
      <w:marRight w:val="0"/>
      <w:marTop w:val="0"/>
      <w:marBottom w:val="0"/>
      <w:divBdr>
        <w:top w:val="none" w:sz="0" w:space="0" w:color="auto"/>
        <w:left w:val="none" w:sz="0" w:space="0" w:color="auto"/>
        <w:bottom w:val="none" w:sz="0" w:space="0" w:color="auto"/>
        <w:right w:val="none" w:sz="0" w:space="0" w:color="auto"/>
      </w:divBdr>
      <w:divsChild>
        <w:div w:id="735666327">
          <w:marLeft w:val="0"/>
          <w:marRight w:val="0"/>
          <w:marTop w:val="0"/>
          <w:marBottom w:val="0"/>
          <w:divBdr>
            <w:top w:val="none" w:sz="0" w:space="0" w:color="auto"/>
            <w:left w:val="none" w:sz="0" w:space="0" w:color="auto"/>
            <w:bottom w:val="none" w:sz="0" w:space="0" w:color="auto"/>
            <w:right w:val="none" w:sz="0" w:space="0" w:color="auto"/>
          </w:divBdr>
          <w:divsChild>
            <w:div w:id="754519792">
              <w:marLeft w:val="0"/>
              <w:marRight w:val="0"/>
              <w:marTop w:val="0"/>
              <w:marBottom w:val="0"/>
              <w:divBdr>
                <w:top w:val="none" w:sz="0" w:space="0" w:color="auto"/>
                <w:left w:val="none" w:sz="0" w:space="0" w:color="auto"/>
                <w:bottom w:val="none" w:sz="0" w:space="0" w:color="auto"/>
                <w:right w:val="none" w:sz="0" w:space="0" w:color="auto"/>
              </w:divBdr>
              <w:divsChild>
                <w:div w:id="1870214362">
                  <w:marLeft w:val="0"/>
                  <w:marRight w:val="0"/>
                  <w:marTop w:val="0"/>
                  <w:marBottom w:val="0"/>
                  <w:divBdr>
                    <w:top w:val="none" w:sz="0" w:space="0" w:color="auto"/>
                    <w:left w:val="none" w:sz="0" w:space="0" w:color="auto"/>
                    <w:bottom w:val="none" w:sz="0" w:space="0" w:color="auto"/>
                    <w:right w:val="none" w:sz="0" w:space="0" w:color="auto"/>
                  </w:divBdr>
                  <w:divsChild>
                    <w:div w:id="52363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488832">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869075741">
      <w:bodyDiv w:val="1"/>
      <w:marLeft w:val="0"/>
      <w:marRight w:val="0"/>
      <w:marTop w:val="0"/>
      <w:marBottom w:val="0"/>
      <w:divBdr>
        <w:top w:val="none" w:sz="0" w:space="0" w:color="auto"/>
        <w:left w:val="none" w:sz="0" w:space="0" w:color="auto"/>
        <w:bottom w:val="none" w:sz="0" w:space="0" w:color="auto"/>
        <w:right w:val="none" w:sz="0" w:space="0" w:color="auto"/>
      </w:divBdr>
      <w:divsChild>
        <w:div w:id="1492135253">
          <w:marLeft w:val="0"/>
          <w:marRight w:val="0"/>
          <w:marTop w:val="0"/>
          <w:marBottom w:val="0"/>
          <w:divBdr>
            <w:top w:val="none" w:sz="0" w:space="0" w:color="auto"/>
            <w:left w:val="none" w:sz="0" w:space="0" w:color="auto"/>
            <w:bottom w:val="none" w:sz="0" w:space="0" w:color="auto"/>
            <w:right w:val="none" w:sz="0" w:space="0" w:color="auto"/>
          </w:divBdr>
          <w:divsChild>
            <w:div w:id="1885481319">
              <w:marLeft w:val="0"/>
              <w:marRight w:val="0"/>
              <w:marTop w:val="0"/>
              <w:marBottom w:val="0"/>
              <w:divBdr>
                <w:top w:val="none" w:sz="0" w:space="0" w:color="auto"/>
                <w:left w:val="none" w:sz="0" w:space="0" w:color="auto"/>
                <w:bottom w:val="none" w:sz="0" w:space="0" w:color="auto"/>
                <w:right w:val="none" w:sz="0" w:space="0" w:color="auto"/>
              </w:divBdr>
              <w:divsChild>
                <w:div w:id="423232365">
                  <w:marLeft w:val="0"/>
                  <w:marRight w:val="0"/>
                  <w:marTop w:val="0"/>
                  <w:marBottom w:val="0"/>
                  <w:divBdr>
                    <w:top w:val="none" w:sz="0" w:space="0" w:color="auto"/>
                    <w:left w:val="none" w:sz="0" w:space="0" w:color="auto"/>
                    <w:bottom w:val="none" w:sz="0" w:space="0" w:color="auto"/>
                    <w:right w:val="none" w:sz="0" w:space="0" w:color="auto"/>
                  </w:divBdr>
                  <w:divsChild>
                    <w:div w:id="7447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570001">
      <w:bodyDiv w:val="1"/>
      <w:marLeft w:val="0"/>
      <w:marRight w:val="0"/>
      <w:marTop w:val="0"/>
      <w:marBottom w:val="0"/>
      <w:divBdr>
        <w:top w:val="none" w:sz="0" w:space="0" w:color="auto"/>
        <w:left w:val="none" w:sz="0" w:space="0" w:color="auto"/>
        <w:bottom w:val="none" w:sz="0" w:space="0" w:color="auto"/>
        <w:right w:val="none" w:sz="0" w:space="0" w:color="auto"/>
      </w:divBdr>
      <w:divsChild>
        <w:div w:id="1379548493">
          <w:marLeft w:val="0"/>
          <w:marRight w:val="0"/>
          <w:marTop w:val="0"/>
          <w:marBottom w:val="0"/>
          <w:divBdr>
            <w:top w:val="none" w:sz="0" w:space="0" w:color="auto"/>
            <w:left w:val="none" w:sz="0" w:space="0" w:color="auto"/>
            <w:bottom w:val="none" w:sz="0" w:space="0" w:color="auto"/>
            <w:right w:val="none" w:sz="0" w:space="0" w:color="auto"/>
          </w:divBdr>
          <w:divsChild>
            <w:div w:id="148641842">
              <w:marLeft w:val="0"/>
              <w:marRight w:val="0"/>
              <w:marTop w:val="0"/>
              <w:marBottom w:val="0"/>
              <w:divBdr>
                <w:top w:val="none" w:sz="0" w:space="0" w:color="auto"/>
                <w:left w:val="none" w:sz="0" w:space="0" w:color="auto"/>
                <w:bottom w:val="none" w:sz="0" w:space="0" w:color="auto"/>
                <w:right w:val="none" w:sz="0" w:space="0" w:color="auto"/>
              </w:divBdr>
              <w:divsChild>
                <w:div w:id="441995793">
                  <w:marLeft w:val="0"/>
                  <w:marRight w:val="0"/>
                  <w:marTop w:val="0"/>
                  <w:marBottom w:val="0"/>
                  <w:divBdr>
                    <w:top w:val="none" w:sz="0" w:space="0" w:color="auto"/>
                    <w:left w:val="none" w:sz="0" w:space="0" w:color="auto"/>
                    <w:bottom w:val="none" w:sz="0" w:space="0" w:color="auto"/>
                    <w:right w:val="none" w:sz="0" w:space="0" w:color="auto"/>
                  </w:divBdr>
                  <w:divsChild>
                    <w:div w:id="170204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194983">
      <w:bodyDiv w:val="1"/>
      <w:marLeft w:val="0"/>
      <w:marRight w:val="0"/>
      <w:marTop w:val="0"/>
      <w:marBottom w:val="0"/>
      <w:divBdr>
        <w:top w:val="none" w:sz="0" w:space="0" w:color="auto"/>
        <w:left w:val="none" w:sz="0" w:space="0" w:color="auto"/>
        <w:bottom w:val="none" w:sz="0" w:space="0" w:color="auto"/>
        <w:right w:val="none" w:sz="0" w:space="0" w:color="auto"/>
      </w:divBdr>
    </w:div>
    <w:div w:id="1452629083">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2114275848">
      <w:bodyDiv w:val="1"/>
      <w:marLeft w:val="0"/>
      <w:marRight w:val="0"/>
      <w:marTop w:val="0"/>
      <w:marBottom w:val="0"/>
      <w:divBdr>
        <w:top w:val="none" w:sz="0" w:space="0" w:color="auto"/>
        <w:left w:val="none" w:sz="0" w:space="0" w:color="auto"/>
        <w:bottom w:val="none" w:sz="0" w:space="0" w:color="auto"/>
        <w:right w:val="none" w:sz="0" w:space="0" w:color="auto"/>
      </w:divBdr>
      <w:divsChild>
        <w:div w:id="339889904">
          <w:marLeft w:val="0"/>
          <w:marRight w:val="0"/>
          <w:marTop w:val="0"/>
          <w:marBottom w:val="0"/>
          <w:divBdr>
            <w:top w:val="none" w:sz="0" w:space="0" w:color="auto"/>
            <w:left w:val="none" w:sz="0" w:space="0" w:color="auto"/>
            <w:bottom w:val="none" w:sz="0" w:space="0" w:color="auto"/>
            <w:right w:val="none" w:sz="0" w:space="0" w:color="auto"/>
          </w:divBdr>
          <w:divsChild>
            <w:div w:id="1074620514">
              <w:marLeft w:val="0"/>
              <w:marRight w:val="0"/>
              <w:marTop w:val="0"/>
              <w:marBottom w:val="0"/>
              <w:divBdr>
                <w:top w:val="none" w:sz="0" w:space="0" w:color="auto"/>
                <w:left w:val="none" w:sz="0" w:space="0" w:color="auto"/>
                <w:bottom w:val="none" w:sz="0" w:space="0" w:color="auto"/>
                <w:right w:val="none" w:sz="0" w:space="0" w:color="auto"/>
              </w:divBdr>
              <w:divsChild>
                <w:div w:id="1167289937">
                  <w:marLeft w:val="0"/>
                  <w:marRight w:val="0"/>
                  <w:marTop w:val="0"/>
                  <w:marBottom w:val="0"/>
                  <w:divBdr>
                    <w:top w:val="none" w:sz="0" w:space="0" w:color="auto"/>
                    <w:left w:val="none" w:sz="0" w:space="0" w:color="auto"/>
                    <w:bottom w:val="none" w:sz="0" w:space="0" w:color="auto"/>
                    <w:right w:val="none" w:sz="0" w:space="0" w:color="auto"/>
                  </w:divBdr>
                  <w:divsChild>
                    <w:div w:id="7804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racicaleksa/Projects/Semestar-7/MUPS/Domaci-CUDA/Izvestaj/task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racicaleksa/Projects/Semestar-7/MUPS/Domaci-CUDA/Izvestaj/task_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racicaleksa/Projects/Semestar-7/MUPS/Domaci-CUDA/task_3/task_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190235d\Desktop\MUPS\domaci\dom1\MUPS\Domaci-MPI\Izvestaj\MolDyn_parallel_MPI_MW.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Ubrzanje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task_1!$E$2:$E$4</c:f>
              <c:strCache>
                <c:ptCount val="3"/>
                <c:pt idx="0">
                  <c:v>1</c:v>
                </c:pt>
                <c:pt idx="1">
                  <c:v>2</c:v>
                </c:pt>
                <c:pt idx="2">
                  <c:v>3</c:v>
                </c:pt>
              </c:strCache>
            </c:strRef>
          </c:tx>
          <c:spPr>
            <a:solidFill>
              <a:schemeClr val="accent5"/>
            </a:solidFill>
            <a:ln>
              <a:noFill/>
            </a:ln>
            <a:effectLst/>
          </c:spPr>
          <c:invertIfNegative val="0"/>
          <c:val>
            <c:numRef>
              <c:f>task_1!$F$2:$F$4</c:f>
              <c:numCache>
                <c:formatCode>General</c:formatCode>
                <c:ptCount val="3"/>
                <c:pt idx="0">
                  <c:v>7.3039612281488129</c:v>
                </c:pt>
                <c:pt idx="1">
                  <c:v>17.344251192136383</c:v>
                </c:pt>
                <c:pt idx="2">
                  <c:v>4.5649535748220504</c:v>
                </c:pt>
              </c:numCache>
            </c:numRef>
          </c:val>
          <c:extLst>
            <c:ext xmlns:c16="http://schemas.microsoft.com/office/drawing/2014/chart" uri="{C3380CC4-5D6E-409C-BE32-E72D297353CC}">
              <c16:uniqueId val="{00000000-0A59-9346-BA25-E1E9582740A3}"/>
            </c:ext>
          </c:extLst>
        </c:ser>
        <c:dLbls>
          <c:showLegendKey val="0"/>
          <c:showVal val="0"/>
          <c:showCatName val="0"/>
          <c:showSerName val="0"/>
          <c:showPercent val="0"/>
          <c:showBubbleSize val="0"/>
        </c:dLbls>
        <c:gapWidth val="150"/>
        <c:axId val="1030900415"/>
        <c:axId val="1030947263"/>
      </c:barChart>
      <c:catAx>
        <c:axId val="1030900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947263"/>
        <c:crosses val="autoZero"/>
        <c:auto val="1"/>
        <c:lblAlgn val="ctr"/>
        <c:lblOffset val="100"/>
        <c:noMultiLvlLbl val="0"/>
      </c:catAx>
      <c:valAx>
        <c:axId val="1030947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900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Ubrzanje</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task_2!$F$2:$F$5</c:f>
              <c:numCache>
                <c:formatCode>General</c:formatCode>
                <c:ptCount val="4"/>
                <c:pt idx="0">
                  <c:v>1000</c:v>
                </c:pt>
                <c:pt idx="1">
                  <c:v>5000</c:v>
                </c:pt>
                <c:pt idx="2">
                  <c:v>10000</c:v>
                </c:pt>
                <c:pt idx="3">
                  <c:v>20000</c:v>
                </c:pt>
              </c:numCache>
            </c:numRef>
          </c:cat>
          <c:val>
            <c:numRef>
              <c:f>task_2!$I$2:$I$5</c:f>
              <c:numCache>
                <c:formatCode>General</c:formatCode>
                <c:ptCount val="4"/>
                <c:pt idx="0">
                  <c:v>3.2300578718537727</c:v>
                </c:pt>
                <c:pt idx="1">
                  <c:v>3.5328944126921602</c:v>
                </c:pt>
                <c:pt idx="2">
                  <c:v>3.6685775321551031</c:v>
                </c:pt>
                <c:pt idx="3">
                  <c:v>3.7569172014366901</c:v>
                </c:pt>
              </c:numCache>
            </c:numRef>
          </c:val>
          <c:extLst>
            <c:ext xmlns:c16="http://schemas.microsoft.com/office/drawing/2014/chart" uri="{C3380CC4-5D6E-409C-BE32-E72D297353CC}">
              <c16:uniqueId val="{00000000-79C5-D346-A873-BF0BC46728DB}"/>
            </c:ext>
          </c:extLst>
        </c:ser>
        <c:dLbls>
          <c:showLegendKey val="0"/>
          <c:showVal val="0"/>
          <c:showCatName val="0"/>
          <c:showSerName val="0"/>
          <c:showPercent val="0"/>
          <c:showBubbleSize val="0"/>
        </c:dLbls>
        <c:gapWidth val="219"/>
        <c:overlap val="-27"/>
        <c:axId val="1031177103"/>
        <c:axId val="1030894671"/>
      </c:barChart>
      <c:catAx>
        <c:axId val="1031177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894671"/>
        <c:crosses val="autoZero"/>
        <c:auto val="1"/>
        <c:lblAlgn val="ctr"/>
        <c:lblOffset val="100"/>
        <c:noMultiLvlLbl val="0"/>
      </c:catAx>
      <c:valAx>
        <c:axId val="10308946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11771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task_3!$D$2</c:f>
              <c:strCache>
                <c:ptCount val="1"/>
                <c:pt idx="0">
                  <c:v>Ubrzanje</c:v>
                </c:pt>
              </c:strCache>
            </c:strRef>
          </c:tx>
          <c:spPr>
            <a:solidFill>
              <a:schemeClr val="accent1"/>
            </a:solidFill>
            <a:ln>
              <a:noFill/>
            </a:ln>
            <a:effectLst/>
          </c:spPr>
          <c:invertIfNegative val="0"/>
          <c:val>
            <c:numRef>
              <c:f>task_3!$D$3</c:f>
              <c:numCache>
                <c:formatCode>General</c:formatCode>
                <c:ptCount val="1"/>
                <c:pt idx="0">
                  <c:v>3.5787737142655609</c:v>
                </c:pt>
              </c:numCache>
            </c:numRef>
          </c:val>
          <c:extLst>
            <c:ext xmlns:c16="http://schemas.microsoft.com/office/drawing/2014/chart" uri="{C3380CC4-5D6E-409C-BE32-E72D297353CC}">
              <c16:uniqueId val="{00000000-45B3-664E-A070-83F463A93DA5}"/>
            </c:ext>
          </c:extLst>
        </c:ser>
        <c:dLbls>
          <c:showLegendKey val="0"/>
          <c:showVal val="0"/>
          <c:showCatName val="0"/>
          <c:showSerName val="0"/>
          <c:showPercent val="0"/>
          <c:showBubbleSize val="0"/>
        </c:dLbls>
        <c:gapWidth val="219"/>
        <c:overlap val="-27"/>
        <c:axId val="1045760335"/>
        <c:axId val="1729576192"/>
      </c:barChart>
      <c:catAx>
        <c:axId val="104576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576192"/>
        <c:crosses val="autoZero"/>
        <c:auto val="1"/>
        <c:lblAlgn val="ctr"/>
        <c:lblOffset val="100"/>
        <c:noMultiLvlLbl val="0"/>
      </c:catAx>
      <c:valAx>
        <c:axId val="172957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5760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Vreme izvrsavanja programa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MolDyn_parallel!$B$1</c:f>
              <c:strCache>
                <c:ptCount val="1"/>
                <c:pt idx="0">
                  <c:v>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MolDyn_parallel!$A$2:$A$5</c:f>
              <c:numCache>
                <c:formatCode>General</c:formatCode>
                <c:ptCount val="4"/>
                <c:pt idx="0">
                  <c:v>1</c:v>
                </c:pt>
                <c:pt idx="1">
                  <c:v>2</c:v>
                </c:pt>
                <c:pt idx="2">
                  <c:v>3</c:v>
                </c:pt>
                <c:pt idx="3">
                  <c:v>4</c:v>
                </c:pt>
              </c:numCache>
            </c:numRef>
          </c:xVal>
          <c:yVal>
            <c:numRef>
              <c:f>MolDyn_parallel!$B$2:$B$5</c:f>
              <c:numCache>
                <c:formatCode>General</c:formatCode>
                <c:ptCount val="4"/>
                <c:pt idx="0">
                  <c:v>10.778501</c:v>
                </c:pt>
                <c:pt idx="1">
                  <c:v>10.845185000000001</c:v>
                </c:pt>
                <c:pt idx="2">
                  <c:v>8.8418430000000008</c:v>
                </c:pt>
                <c:pt idx="3">
                  <c:v>7.0493509999999997</c:v>
                </c:pt>
              </c:numCache>
            </c:numRef>
          </c:yVal>
          <c:smooth val="0"/>
          <c:extLst>
            <c:ext xmlns:c16="http://schemas.microsoft.com/office/drawing/2014/chart" uri="{C3380CC4-5D6E-409C-BE32-E72D297353CC}">
              <c16:uniqueId val="{00000000-60AA-4B81-980E-ECCC6DA60617}"/>
            </c:ext>
          </c:extLst>
        </c:ser>
        <c:dLbls>
          <c:showLegendKey val="0"/>
          <c:showVal val="0"/>
          <c:showCatName val="0"/>
          <c:showSerName val="0"/>
          <c:showPercent val="0"/>
          <c:showBubbleSize val="0"/>
        </c:dLbls>
        <c:axId val="250098688"/>
        <c:axId val="249683744"/>
      </c:scatterChart>
      <c:valAx>
        <c:axId val="2500986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9683744"/>
        <c:crosses val="autoZero"/>
        <c:crossBetween val="midCat"/>
      </c:valAx>
      <c:valAx>
        <c:axId val="24968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00986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D:\Markov folder\__nastava\mups\sajt\dz\2018-2019\templejt_za_master_teze_02_09.dotx</Template>
  <TotalTime>419</TotalTime>
  <Pages>19</Pages>
  <Words>2854</Words>
  <Characters>16272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19088</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Алекса Рачић</cp:lastModifiedBy>
  <cp:revision>16</cp:revision>
  <cp:lastPrinted>2010-03-22T09:00:00Z</cp:lastPrinted>
  <dcterms:created xsi:type="dcterms:W3CDTF">2018-11-05T12:25:00Z</dcterms:created>
  <dcterms:modified xsi:type="dcterms:W3CDTF">2023-01-19T00:50:00Z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